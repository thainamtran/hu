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0" w:after="0" w:line="242" w:lineRule="auto"/>
        <w:ind w:left="3458" w:right="311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-24"/>
          <w:w w:val="127"/>
        </w:rPr>
        <w:t>T</w:t>
      </w:r>
      <w:r>
        <w:rPr>
          <w:rFonts w:ascii="Arial" w:hAnsi="Arial" w:cs="Arial" w:eastAsia="Arial"/>
          <w:sz w:val="24"/>
          <w:szCs w:val="24"/>
          <w:spacing w:val="-25"/>
          <w:w w:val="12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49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27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49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12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15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D</w:t>
      </w:r>
      <w:r>
        <w:rPr>
          <w:rFonts w:ascii="Arial" w:hAnsi="Arial" w:cs="Arial" w:eastAsia="Arial"/>
          <w:sz w:val="24"/>
          <w:szCs w:val="24"/>
          <w:spacing w:val="48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5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15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15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U</w:t>
      </w:r>
      <w:r>
        <w:rPr>
          <w:rFonts w:ascii="Arial" w:hAnsi="Arial" w:cs="Arial" w:eastAsia="Arial"/>
          <w:sz w:val="24"/>
          <w:szCs w:val="24"/>
          <w:spacing w:val="1"/>
          <w:w w:val="115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</w:t>
      </w:r>
    </w:p>
    <w:p>
      <w:pPr>
        <w:spacing w:before="0" w:after="0" w:line="242" w:lineRule="auto"/>
        <w:ind w:left="2723" w:right="2380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7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7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7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1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7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1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K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1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7"/>
        </w:rPr>
        <w:t>R</w:t>
      </w:r>
      <w:r>
        <w:rPr>
          <w:rFonts w:ascii="Arial" w:hAnsi="Arial" w:cs="Arial" w:eastAsia="Arial"/>
          <w:sz w:val="24"/>
          <w:szCs w:val="24"/>
          <w:spacing w:val="31"/>
          <w:w w:val="117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49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27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14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0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20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2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2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2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15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1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115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1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93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49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440" w:right="5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-12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1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4" w:lineRule="auto"/>
        <w:ind w:left="440" w:right="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16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2" w:lineRule="auto"/>
        <w:ind w:left="440" w:right="418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79" w:right="4343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8.588801pt;height:355.5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4" w:after="0" w:line="243" w:lineRule="auto"/>
        <w:ind w:left="440" w:right="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2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2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2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2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s</w:t>
      </w:r>
      <w:r>
        <w:rPr>
          <w:rFonts w:ascii="Arial" w:hAnsi="Arial" w:cs="Arial" w:eastAsia="Arial"/>
          <w:sz w:val="24"/>
          <w:szCs w:val="24"/>
          <w:spacing w:val="27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5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15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,</w:t>
      </w:r>
      <w:r>
        <w:rPr>
          <w:rFonts w:ascii="Arial" w:hAnsi="Arial" w:cs="Arial" w:eastAsia="Arial"/>
          <w:sz w:val="24"/>
          <w:szCs w:val="24"/>
          <w:spacing w:val="10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-7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12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-9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ffi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up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5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4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4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8"/>
          <w:w w:val="100"/>
          <w:position w:val="-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5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0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82" w:lineRule="exact"/>
        <w:ind w:left="3840" w:right="490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-3"/>
          <w:w w:val="378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5"/>
          <w:position w:val="-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6" w:lineRule="exact"/>
        <w:ind w:left="4375" w:right="3138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4.856003pt;margin-top:5.143107pt;width:54.686317pt;height:9.447963pt;mso-position-horizontal-relative:page;mso-position-vertical-relative:paragraph;z-index:-696" type="#_x0000_t202" filled="f" stroked="f">
            <v:textbox inset="0,0,0,0">
              <w:txbxContent>
                <w:p>
                  <w:pPr>
                    <w:spacing w:before="4" w:after="0" w:line="240" w:lineRule="auto"/>
                    <w:ind w:right="-68"/>
                    <w:jc w:val="left"/>
                    <w:tabs>
                      <w:tab w:pos="280" w:val="left"/>
                      <w:tab w:pos="740" w:val="left"/>
                    </w:tabs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w w:val="119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19"/>
                      <w:u w:val="single" w:color="0000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00"/>
                      <w:u w:val="single" w:color="000000"/>
                    </w:rPr>
                    <w:tab/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00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00"/>
                    </w:rPr>
                    <w:tab/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62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62"/>
                      <w:u w:val="single" w:color="000000"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62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w w:val="162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40"/>
                      <w:u w:val="single" w:color="000000"/>
                    </w:rPr>
                    <w:t>=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40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95"/>
                      <w:u w:val="single" w:color="000000"/>
                    </w:rPr>
                    <w:t>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95"/>
                      <w:u w:val="single" w:color="0000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26"/>
                      <w:u w:val="single" w:color="0000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33"/>
                      <w:w w:val="100"/>
                      <w:u w:val="single" w:color="00000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33"/>
                      <w:w w:val="100"/>
                    </w:rPr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113"/>
          <w:position w:val="-2"/>
        </w:rPr>
      </w:r>
      <w:r>
        <w:rPr>
          <w:rFonts w:ascii="Arial" w:hAnsi="Arial" w:cs="Arial" w:eastAsia="Arial"/>
          <w:sz w:val="24"/>
          <w:szCs w:val="24"/>
          <w:w w:val="113"/>
          <w:u w:val="single" w:color="000000"/>
          <w:position w:val="-2"/>
        </w:rPr>
        <w:t>(</w:t>
      </w:r>
      <w:r>
        <w:rPr>
          <w:rFonts w:ascii="Arial" w:hAnsi="Arial" w:cs="Arial" w:eastAsia="Arial"/>
          <w:sz w:val="24"/>
          <w:szCs w:val="24"/>
          <w:w w:val="113"/>
          <w:u w:val="single" w:color="000000"/>
          <w:position w:val="-2"/>
        </w:rPr>
      </w:r>
      <w:r>
        <w:rPr>
          <w:rFonts w:ascii="Arial" w:hAnsi="Arial" w:cs="Arial" w:eastAsia="Arial"/>
          <w:sz w:val="24"/>
          <w:szCs w:val="24"/>
          <w:w w:val="113"/>
          <w:position w:val="-2"/>
        </w:rPr>
      </w:r>
      <w:r>
        <w:rPr>
          <w:rFonts w:ascii="Arial" w:hAnsi="Arial" w:cs="Arial" w:eastAsia="Arial"/>
          <w:sz w:val="24"/>
          <w:szCs w:val="24"/>
          <w:w w:val="113"/>
          <w:position w:val="-2"/>
        </w:rPr>
      </w:r>
      <w:r>
        <w:rPr>
          <w:rFonts w:ascii="Arial" w:hAnsi="Arial" w:cs="Arial" w:eastAsia="Arial"/>
          <w:sz w:val="24"/>
          <w:szCs w:val="24"/>
          <w:spacing w:val="1"/>
          <w:w w:val="110"/>
          <w:position w:val="-2"/>
        </w:rPr>
        <w:t>x</w:t>
      </w:r>
      <w:r>
        <w:rPr>
          <w:rFonts w:ascii="Arial" w:hAnsi="Arial" w:cs="Arial" w:eastAsia="Arial"/>
          <w:sz w:val="16"/>
          <w:szCs w:val="16"/>
          <w:spacing w:val="1"/>
          <w:w w:val="162"/>
          <w:position w:val="-5"/>
        </w:rPr>
      </w:r>
      <w:r>
        <w:rPr>
          <w:rFonts w:ascii="Arial" w:hAnsi="Arial" w:cs="Arial" w:eastAsia="Arial"/>
          <w:sz w:val="16"/>
          <w:szCs w:val="16"/>
          <w:spacing w:val="0"/>
          <w:w w:val="162"/>
          <w:u w:val="single" w:color="000000"/>
          <w:position w:val="-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62"/>
          <w:u w:val="single" w:color="000000"/>
          <w:position w:val="-5"/>
        </w:rPr>
      </w:r>
      <w:r>
        <w:rPr>
          <w:rFonts w:ascii="Arial" w:hAnsi="Arial" w:cs="Arial" w:eastAsia="Arial"/>
          <w:sz w:val="16"/>
          <w:szCs w:val="16"/>
          <w:spacing w:val="9"/>
          <w:w w:val="119"/>
          <w:u w:val="single" w:color="000000"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19"/>
          <w:u w:val="single" w:color="000000"/>
          <w:position w:val="-5"/>
        </w:rPr>
      </w:r>
      <w:r>
        <w:rPr>
          <w:rFonts w:ascii="Arial" w:hAnsi="Arial" w:cs="Arial" w:eastAsia="Arial"/>
          <w:sz w:val="16"/>
          <w:szCs w:val="16"/>
          <w:spacing w:val="9"/>
          <w:w w:val="119"/>
          <w:position w:val="-5"/>
        </w:rPr>
      </w:r>
      <w:r>
        <w:rPr>
          <w:rFonts w:ascii="Arial" w:hAnsi="Arial" w:cs="Arial" w:eastAsia="Arial"/>
          <w:sz w:val="16"/>
          <w:szCs w:val="16"/>
          <w:spacing w:val="9"/>
          <w:w w:val="119"/>
          <w:position w:val="-5"/>
        </w:rPr>
      </w:r>
      <w:r>
        <w:rPr>
          <w:rFonts w:ascii="Gulim" w:hAnsi="Gulim" w:cs="Gulim" w:eastAsia="Gulim"/>
          <w:sz w:val="24"/>
          <w:szCs w:val="24"/>
          <w:spacing w:val="0"/>
          <w:w w:val="92"/>
          <w:position w:val="-2"/>
        </w:rPr>
        <w:t>−</w:t>
      </w:r>
      <w:r>
        <w:rPr>
          <w:rFonts w:ascii="Gulim" w:hAnsi="Gulim" w:cs="Gulim" w:eastAsia="Gulim"/>
          <w:sz w:val="24"/>
          <w:szCs w:val="24"/>
          <w:spacing w:val="-20"/>
          <w:w w:val="92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-119"/>
          <w:w w:val="110"/>
          <w:position w:val="-2"/>
        </w:rPr>
        <w:t>x</w:t>
      </w:r>
      <w:r>
        <w:rPr>
          <w:rFonts w:ascii="Arial" w:hAnsi="Arial" w:cs="Arial" w:eastAsia="Arial"/>
          <w:sz w:val="24"/>
          <w:szCs w:val="24"/>
          <w:spacing w:val="3"/>
          <w:w w:val="88"/>
          <w:position w:val="-2"/>
        </w:rPr>
        <w:t>¯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2"/>
        </w:rPr>
        <w:t>)(</w:t>
      </w:r>
      <w:r>
        <w:rPr>
          <w:rFonts w:ascii="Arial" w:hAnsi="Arial" w:cs="Arial" w:eastAsia="Arial"/>
          <w:sz w:val="24"/>
          <w:szCs w:val="24"/>
          <w:spacing w:val="1"/>
          <w:w w:val="95"/>
          <w:position w:val="-2"/>
        </w:rPr>
        <w:t>y</w:t>
      </w:r>
      <w:r>
        <w:rPr>
          <w:rFonts w:ascii="Arial" w:hAnsi="Arial" w:cs="Arial" w:eastAsia="Arial"/>
          <w:sz w:val="16"/>
          <w:szCs w:val="16"/>
          <w:spacing w:val="1"/>
          <w:w w:val="162"/>
          <w:position w:val="-5"/>
        </w:rPr>
      </w:r>
      <w:r>
        <w:rPr>
          <w:rFonts w:ascii="Arial" w:hAnsi="Arial" w:cs="Arial" w:eastAsia="Arial"/>
          <w:sz w:val="16"/>
          <w:szCs w:val="16"/>
          <w:spacing w:val="0"/>
          <w:w w:val="162"/>
          <w:u w:val="single" w:color="000000"/>
          <w:position w:val="-5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62"/>
          <w:u w:val="single" w:color="000000"/>
          <w:position w:val="-5"/>
        </w:rPr>
      </w:r>
      <w:r>
        <w:rPr>
          <w:rFonts w:ascii="Arial" w:hAnsi="Arial" w:cs="Arial" w:eastAsia="Arial"/>
          <w:sz w:val="16"/>
          <w:szCs w:val="16"/>
          <w:spacing w:val="9"/>
          <w:w w:val="119"/>
          <w:u w:val="single" w:color="000000"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19"/>
          <w:u w:val="single" w:color="000000"/>
          <w:position w:val="-5"/>
        </w:rPr>
      </w:r>
      <w:r>
        <w:rPr>
          <w:rFonts w:ascii="Arial" w:hAnsi="Arial" w:cs="Arial" w:eastAsia="Arial"/>
          <w:sz w:val="16"/>
          <w:szCs w:val="16"/>
          <w:spacing w:val="9"/>
          <w:w w:val="119"/>
          <w:position w:val="-5"/>
        </w:rPr>
      </w:r>
      <w:r>
        <w:rPr>
          <w:rFonts w:ascii="Arial" w:hAnsi="Arial" w:cs="Arial" w:eastAsia="Arial"/>
          <w:sz w:val="16"/>
          <w:szCs w:val="16"/>
          <w:spacing w:val="9"/>
          <w:w w:val="119"/>
          <w:position w:val="-5"/>
        </w:rPr>
      </w:r>
      <w:r>
        <w:rPr>
          <w:rFonts w:ascii="Gulim" w:hAnsi="Gulim" w:cs="Gulim" w:eastAsia="Gulim"/>
          <w:sz w:val="24"/>
          <w:szCs w:val="24"/>
          <w:spacing w:val="0"/>
          <w:w w:val="92"/>
          <w:position w:val="-2"/>
        </w:rPr>
        <w:t>−</w:t>
      </w:r>
      <w:r>
        <w:rPr>
          <w:rFonts w:ascii="Gulim" w:hAnsi="Gulim" w:cs="Gulim" w:eastAsia="Gulim"/>
          <w:sz w:val="24"/>
          <w:szCs w:val="24"/>
          <w:spacing w:val="-25"/>
          <w:w w:val="92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-95"/>
          <w:w w:val="95"/>
          <w:position w:val="-2"/>
        </w:rPr>
        <w:t>y</w:t>
      </w:r>
      <w:r>
        <w:rPr>
          <w:rFonts w:ascii="Arial" w:hAnsi="Arial" w:cs="Arial" w:eastAsia="Arial"/>
          <w:sz w:val="24"/>
          <w:szCs w:val="24"/>
          <w:spacing w:val="-11"/>
          <w:w w:val="88"/>
          <w:position w:val="-2"/>
        </w:rPr>
        <w:t>¯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2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99" w:lineRule="exact"/>
        <w:ind w:left="2926" w:right="-20"/>
        <w:jc w:val="left"/>
        <w:tabs>
          <w:tab w:pos="3600" w:val="left"/>
          <w:tab w:pos="658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4.880203pt;margin-top:4.948683pt;width:29.612875pt;height:14.684988pt;mso-position-horizontal-relative:page;mso-position-vertical-relative:paragraph;z-index:-695" type="#_x0000_t202" filled="f" stroked="f">
            <v:textbox inset="0,0,0,0">
              <w:txbxContent>
                <w:p>
                  <w:pPr>
                    <w:spacing w:before="0" w:after="0" w:line="162" w:lineRule="exact"/>
                    <w:ind w:right="-8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spacing w:val="1"/>
                      <w:w w:val="358"/>
                      <w:position w:val="9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3"/>
                      <w:w w:val="378"/>
                      <w:position w:val="7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5"/>
                      <w:position w:val="1"/>
                    </w:rPr>
                    <w:t>n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4.080414pt;margin-top:4.948683pt;width:24.332771pt;height:14.684988pt;mso-position-horizontal-relative:page;mso-position-vertical-relative:paragraph;z-index:-694" type="#_x0000_t202" filled="f" stroked="f">
            <v:textbox inset="0,0,0,0">
              <w:txbxContent>
                <w:p>
                  <w:pPr>
                    <w:spacing w:before="0" w:after="0" w:line="206" w:lineRule="exact"/>
                    <w:ind w:right="-8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3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0"/>
                      <w:w w:val="100"/>
                      <w:position w:val="10"/>
                    </w:rPr>
                    <w:t>  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50"/>
                      <w:w w:val="100"/>
                      <w:position w:val="10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15"/>
                      <w:position w:val="4"/>
                    </w:rPr>
                    <w:t>n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0"/>
          <w:w w:val="130"/>
          <w:position w:val="-6"/>
        </w:rPr>
        <w:t>r</w:t>
      </w:r>
      <w:r>
        <w:rPr>
          <w:rFonts w:ascii="Arial" w:hAnsi="Arial" w:cs="Arial" w:eastAsia="Arial"/>
          <w:sz w:val="24"/>
          <w:szCs w:val="24"/>
          <w:spacing w:val="-14"/>
          <w:w w:val="130"/>
          <w:position w:val="-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  <w:position w:val="-6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6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6"/>
        </w:rPr>
      </w:r>
      <w:r>
        <w:rPr>
          <w:rFonts w:ascii="Arial" w:hAnsi="Arial" w:cs="Arial" w:eastAsia="Arial"/>
          <w:sz w:val="24"/>
          <w:szCs w:val="24"/>
          <w:spacing w:val="0"/>
          <w:w w:val="119"/>
          <w:position w:val="-6"/>
        </w:rPr>
      </w:r>
      <w:r>
        <w:rPr>
          <w:rFonts w:ascii="Arial" w:hAnsi="Arial" w:cs="Arial" w:eastAsia="Arial"/>
          <w:sz w:val="24"/>
          <w:szCs w:val="24"/>
          <w:spacing w:val="0"/>
          <w:w w:val="119"/>
          <w:u w:val="single" w:color="000000"/>
          <w:position w:val="-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6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u w:val="single" w:color="000000"/>
          <w:position w:val="-6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6"/>
        </w:rPr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6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pgNumType w:start="2"/>
          <w:pgMar w:header="1846" w:footer="218373552" w:top="2040" w:bottom="280" w:left="1720" w:right="1320"/>
          <w:headerReference w:type="even" r:id="rId5"/>
          <w:headerReference w:type="odd" r:id="rId6"/>
          <w:pgSz w:w="12240" w:h="15840"/>
        </w:sectPr>
      </w:pPr>
      <w:rPr/>
    </w:p>
    <w:p>
      <w:pPr>
        <w:spacing w:before="0" w:after="0" w:line="342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6.560516pt;margin-top:.682156pt;width:4.232132pt;height:7.970117pt;mso-position-horizontal-relative:page;mso-position-vertical-relative:paragraph;z-index:-693" type="#_x0000_t202" filled="f" stroked="f">
            <v:textbox inset="0,0,0,0">
              <w:txbxContent>
                <w:p>
                  <w:pPr>
                    <w:spacing w:before="4" w:after="0" w:line="155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-3"/>
                    </w:rPr>
                    <w:t>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6"/>
          <w:szCs w:val="16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40"/>
          <w:position w:val="-3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10"/>
          <w:position w:val="3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2"/>
          <w:position w:val="3"/>
        </w:rPr>
        <w:t>−</w:t>
      </w:r>
      <w:r>
        <w:rPr>
          <w:rFonts w:ascii="Gulim" w:hAnsi="Gulim" w:cs="Gulim" w:eastAsia="Gulim"/>
          <w:sz w:val="24"/>
          <w:szCs w:val="24"/>
          <w:spacing w:val="-20"/>
          <w:w w:val="92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-123"/>
          <w:w w:val="103"/>
          <w:position w:val="3"/>
        </w:rPr>
        <w:t>x</w:t>
      </w:r>
      <w:r>
        <w:rPr>
          <w:rFonts w:ascii="Arial" w:hAnsi="Arial" w:cs="Arial" w:eastAsia="Arial"/>
          <w:sz w:val="24"/>
          <w:szCs w:val="24"/>
          <w:spacing w:val="3"/>
          <w:w w:val="103"/>
          <w:position w:val="3"/>
        </w:rPr>
        <w:t>¯</w:t>
      </w:r>
      <w:r>
        <w:rPr>
          <w:rFonts w:ascii="Arial" w:hAnsi="Arial" w:cs="Arial" w:eastAsia="Arial"/>
          <w:sz w:val="24"/>
          <w:szCs w:val="24"/>
          <w:spacing w:val="0"/>
          <w:w w:val="103"/>
          <w:position w:val="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342" w:lineRule="exact"/>
        <w:ind w:left="384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40"/>
          <w:position w:val="-3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28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95"/>
          <w:position w:val="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2"/>
          <w:position w:val="3"/>
        </w:rPr>
        <w:t>−</w:t>
      </w:r>
      <w:r>
        <w:rPr>
          <w:rFonts w:ascii="Gulim" w:hAnsi="Gulim" w:cs="Gulim" w:eastAsia="Gulim"/>
          <w:sz w:val="24"/>
          <w:szCs w:val="24"/>
          <w:spacing w:val="-20"/>
          <w:w w:val="92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-95"/>
          <w:w w:val="100"/>
          <w:position w:val="3"/>
        </w:rPr>
        <w:t>y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3"/>
        </w:rPr>
        <w:t>¯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4962" w:space="0"/>
            <w:col w:w="4238"/>
          </w:cols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692" w:lineRule="auto"/>
        <w:ind w:left="440" w:right="571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440" w:right="470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470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44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k</w:t>
      </w:r>
      <w:r>
        <w:rPr>
          <w:rFonts w:ascii="Arial" w:hAnsi="Arial" w:cs="Arial" w:eastAsia="Arial"/>
          <w:sz w:val="24"/>
          <w:szCs w:val="24"/>
          <w:spacing w:val="2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399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440" w:right="437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242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r</w:t>
      </w:r>
      <w:r>
        <w:rPr>
          <w:rFonts w:ascii="Arial" w:hAnsi="Arial" w:cs="Arial" w:eastAsia="Arial"/>
          <w:sz w:val="24"/>
          <w:szCs w:val="24"/>
          <w:spacing w:val="-6"/>
          <w:w w:val="13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420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r(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6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</w:rPr>
        <w:t>r</w:t>
      </w:r>
      <w:r>
        <w:rPr>
          <w:rFonts w:ascii="Arial" w:hAnsi="Arial" w:cs="Arial" w:eastAsia="Arial"/>
          <w:sz w:val="24"/>
          <w:szCs w:val="24"/>
          <w:spacing w:val="35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0"/>
        </w:rPr>
        <w:t>=</w:t>
      </w:r>
      <w:r>
        <w:rPr>
          <w:rFonts w:ascii="Arial" w:hAnsi="Arial" w:cs="Arial" w:eastAsia="Arial"/>
          <w:sz w:val="24"/>
          <w:szCs w:val="24"/>
          <w:spacing w:val="27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78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0" w:right="26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775" w:right="3445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5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7"/>
          <w:w w:val="95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10"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58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27" w:lineRule="auto"/>
        <w:ind w:left="440" w:right="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 </w:t>
      </w:r>
      <w:r>
        <w:rPr>
          <w:rFonts w:ascii="Arial" w:hAnsi="Arial" w:cs="Arial" w:eastAsia="Arial"/>
          <w:sz w:val="24"/>
          <w:szCs w:val="24"/>
          <w:spacing w:val="-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58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8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σ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9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8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58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8" w:lineRule="exact"/>
        <w:ind w:left="440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4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3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3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7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83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3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5"/>
          <w:w w:val="83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3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440" w:right="25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77"/>
        </w:rPr>
        <w:t>∼</w:t>
      </w:r>
      <w:r>
        <w:rPr>
          <w:rFonts w:ascii="Gulim" w:hAnsi="Gulim" w:cs="Gulim" w:eastAsia="Gulim"/>
          <w:sz w:val="24"/>
          <w:szCs w:val="24"/>
          <w:spacing w:val="16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741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45" w:lineRule="exact"/>
        <w:ind w:left="440" w:right="361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3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-1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5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nd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5"/>
        </w:rPr>
        <w:t>ˆ</w:t>
      </w:r>
      <w:r>
        <w:rPr>
          <w:rFonts w:ascii="Arial" w:hAnsi="Arial" w:cs="Arial" w:eastAsia="Arial"/>
          <w:sz w:val="16"/>
          <w:szCs w:val="16"/>
          <w:spacing w:val="7"/>
          <w:w w:val="95"/>
          <w:position w:val="-4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0" w:after="0" w:line="362" w:lineRule="exact"/>
        <w:ind w:right="-2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5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5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5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-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91"/>
          <w:position w:val="-1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9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6" w:after="0" w:line="345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5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-23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-1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-1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-1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88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4676" w:space="238"/>
            <w:col w:w="4286"/>
          </w:cols>
        </w:sectPr>
      </w:pPr>
      <w:rPr/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78" w:lineRule="exact"/>
        <w:ind w:left="440" w:right="6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?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4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4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4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4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15"/>
          <w:position w:val="-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15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1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37"/>
          <w:w w:val="8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ph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49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um</w:t>
      </w:r>
      <w:r>
        <w:rPr>
          <w:rFonts w:ascii="Arial" w:hAnsi="Arial" w:cs="Arial" w:eastAsia="Arial"/>
          <w:sz w:val="24"/>
          <w:szCs w:val="24"/>
          <w:spacing w:val="44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0" w:after="0" w:line="274" w:lineRule="exact"/>
        <w:ind w:left="440" w:right="-20"/>
        <w:jc w:val="left"/>
        <w:tabs>
          <w:tab w:pos="152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62.959854pt;margin-top:7.013877pt;width:13.588897pt;height:9.447963pt;mso-position-horizontal-relative:page;mso-position-vertical-relative:paragraph;z-index:-692" type="#_x0000_t202" filled="f" stroked="f">
            <v:textbox inset="0,0,0,0">
              <w:txbxContent>
                <w:p>
                  <w:pPr>
                    <w:spacing w:before="4" w:after="0" w:line="240" w:lineRule="auto"/>
                    <w:ind w:right="-68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w w:val="162"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-2"/>
                      <w:w w:val="140"/>
                    </w:rPr>
                    <w:t>=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95"/>
                    </w:rPr>
                    <w:t>1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15"/>
          <w:position w:val="11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74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9"/>
          <w:position w:val="8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39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9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1811" w:space="49"/>
            <w:col w:w="7340"/>
          </w:cols>
        </w:sectPr>
      </w:pPr>
      <w:rPr/>
    </w:p>
    <w:p>
      <w:pPr>
        <w:spacing w:before="0" w:after="0" w:line="335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4.559906pt;margin-top:-5.671252pt;width:2.877212pt;height:7.970117pt;mso-position-horizontal-relative:page;mso-position-vertical-relative:paragraph;z-index:-691" type="#_x0000_t202" filled="f" stroked="f">
            <v:textbox inset="0,0,0,0">
              <w:txbxContent>
                <w:p>
                  <w:pPr>
                    <w:spacing w:before="0" w:after="0" w:line="159" w:lineRule="exact"/>
                    <w:ind w:right="-64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62"/>
                    </w:rPr>
                    <w:t>i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um</w:t>
      </w:r>
      <w:r>
        <w:rPr>
          <w:rFonts w:ascii="Arial" w:hAnsi="Arial" w:cs="Arial" w:eastAsia="Arial"/>
          <w:sz w:val="24"/>
          <w:szCs w:val="24"/>
          <w:spacing w:val="2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8.204256pt;height:339.10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11" w:after="0" w:line="355" w:lineRule="exact"/>
        <w:ind w:left="440" w:right="-8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1" w:after="0" w:line="355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nd.</w:t>
      </w:r>
      <w:r>
        <w:rPr>
          <w:rFonts w:ascii="Arial" w:hAnsi="Arial" w:cs="Arial" w:eastAsia="Arial"/>
          <w:sz w:val="24"/>
          <w:szCs w:val="24"/>
          <w:spacing w:val="5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up</w:t>
      </w:r>
      <w:r>
        <w:rPr>
          <w:rFonts w:ascii="Arial" w:hAnsi="Arial" w:cs="Arial" w:eastAsia="Arial"/>
          <w:sz w:val="24"/>
          <w:szCs w:val="24"/>
          <w:spacing w:val="4"/>
          <w:w w:val="8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87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49"/>
          <w:w w:val="87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2140" w:space="100"/>
            <w:col w:w="6960"/>
          </w:cols>
        </w:sectPr>
      </w:pPr>
      <w:rPr/>
    </w:p>
    <w:p>
      <w:pPr>
        <w:spacing w:before="0" w:after="0" w:line="269" w:lineRule="exact"/>
        <w:ind w:left="440" w:right="128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2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3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298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95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ˆ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3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94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21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7"/>
          <w:w w:val="95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1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23"/>
          <w:w w:val="129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88"/>
          <w:position w:val="0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8</w:t>
      </w:r>
      <w:r>
        <w:rPr>
          <w:rFonts w:ascii="Arial" w:hAnsi="Arial" w:cs="Arial" w:eastAsia="Arial"/>
          <w:sz w:val="24"/>
          <w:szCs w:val="24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88"/>
          <w:position w:val="0"/>
        </w:rPr>
        <w:t>×</w:t>
      </w:r>
      <w:r>
        <w:rPr>
          <w:rFonts w:ascii="Gulim" w:hAnsi="Gulim" w:cs="Gulim" w:eastAsia="Gulim"/>
          <w:sz w:val="24"/>
          <w:szCs w:val="24"/>
          <w:spacing w:val="-13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4</w:t>
      </w:r>
      <w:r>
        <w:rPr>
          <w:rFonts w:ascii="Arial" w:hAnsi="Arial" w:cs="Arial" w:eastAsia="Arial"/>
          <w:sz w:val="24"/>
          <w:szCs w:val="24"/>
          <w:spacing w:val="-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15" w:lineRule="auto"/>
        <w:ind w:left="440" w:right="4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7"/>
          <w:w w:val="95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92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13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7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9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92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13"/>
          <w:w w:val="9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nd,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7" w:after="0" w:line="242" w:lineRule="auto"/>
        <w:ind w:left="440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8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y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y</w:t>
      </w:r>
      <w:r>
        <w:rPr>
          <w:rFonts w:ascii="Arial" w:hAnsi="Arial" w:cs="Arial" w:eastAsia="Arial"/>
          <w:sz w:val="24"/>
          <w:szCs w:val="24"/>
          <w:spacing w:val="18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nd,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9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76" w:after="0" w:line="240" w:lineRule="auto"/>
        <w:ind w:left="44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6" w:after="0" w:line="345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5"/>
        </w:rPr>
        <w:t>ˆ</w:t>
      </w:r>
      <w:r>
        <w:rPr>
          <w:rFonts w:ascii="Arial" w:hAnsi="Arial" w:cs="Arial" w:eastAsia="Arial"/>
          <w:sz w:val="16"/>
          <w:szCs w:val="16"/>
          <w:spacing w:val="7"/>
          <w:w w:val="95"/>
          <w:position w:val="-4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2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92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36"/>
          <w:w w:val="92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x</w:t>
      </w:r>
      <w:r>
        <w:rPr>
          <w:rFonts w:ascii="Arial" w:hAnsi="Arial" w:cs="Arial" w:eastAsia="Arial"/>
          <w:sz w:val="24"/>
          <w:szCs w:val="24"/>
          <w:spacing w:val="4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11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31"/>
          <w:w w:val="106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2154" w:space="100"/>
            <w:col w:w="6946"/>
          </w:cols>
        </w:sectPr>
      </w:pPr>
      <w:rPr/>
    </w:p>
    <w:p>
      <w:pPr>
        <w:spacing w:before="1" w:after="0" w:line="278" w:lineRule="exact"/>
        <w:ind w:left="440" w:right="5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4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4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4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4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84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,</w:t>
      </w:r>
      <w:r>
        <w:rPr>
          <w:rFonts w:ascii="Arial" w:hAnsi="Arial" w:cs="Arial" w:eastAsia="Arial"/>
          <w:sz w:val="24"/>
          <w:szCs w:val="24"/>
          <w:spacing w:val="21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4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23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3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2" w:lineRule="auto"/>
        <w:ind w:left="440" w:right="6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4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83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pub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4" w:lineRule="auto"/>
        <w:ind w:left="440" w:right="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5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23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2" w:lineRule="auto"/>
        <w:ind w:left="440" w:right="343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20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440" w:right="4638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9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5" w:after="0" w:line="240" w:lineRule="auto"/>
        <w:ind w:left="6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5.183895pt;height:352.5375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8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Gulim" w:hAnsi="Gulim" w:cs="Gulim" w:eastAsia="Gulim"/>
          <w:sz w:val="24"/>
          <w:szCs w:val="24"/>
          <w:spacing w:val="1"/>
          <w:w w:val="77"/>
        </w:rPr>
        <w:t>∼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321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23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2"/>
          <w:w w:val="8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8</w:t>
      </w:r>
      <w:r>
        <w:rPr>
          <w:rFonts w:ascii="Arial" w:hAnsi="Arial" w:cs="Arial" w:eastAsia="Arial"/>
          <w:sz w:val="24"/>
          <w:szCs w:val="24"/>
          <w:spacing w:val="37"/>
          <w:w w:val="8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100"/>
          <w:position w:val="0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81" w:after="0" w:line="240" w:lineRule="auto"/>
        <w:ind w:left="44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355" w:lineRule="exact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-1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4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11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9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-1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2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2447" w:space="100"/>
            <w:col w:w="6653"/>
          </w:cols>
        </w:sectPr>
      </w:pPr>
      <w:rPr/>
    </w:p>
    <w:p>
      <w:pPr>
        <w:spacing w:before="0" w:after="0" w:line="311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4"/>
          <w:w w:val="129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100"/>
          <w:position w:val="0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1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8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5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96" w:lineRule="exact"/>
        <w:ind w:left="3310" w:right="297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95"/>
          <w:w w:val="95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46"/>
          <w:position w:val="-1"/>
        </w:rPr>
        <w:t>ˆ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-23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-1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-1"/>
        </w:rPr>
        <w:t>9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-4"/>
          <w:w w:val="89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89"/>
          <w:position w:val="-1"/>
        </w:rPr>
        <w:t>−</w:t>
      </w:r>
      <w:r>
        <w:rPr>
          <w:rFonts w:ascii="Gulim" w:hAnsi="Gulim" w:cs="Gulim" w:eastAsia="Gulim"/>
          <w:sz w:val="24"/>
          <w:szCs w:val="24"/>
          <w:spacing w:val="-16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3</w:t>
      </w:r>
      <w:r>
        <w:rPr>
          <w:rFonts w:ascii="Arial" w:hAnsi="Arial" w:cs="Arial" w:eastAsia="Arial"/>
          <w:sz w:val="24"/>
          <w:szCs w:val="24"/>
          <w:spacing w:val="-6"/>
          <w:w w:val="89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89"/>
          <w:position w:val="-1"/>
        </w:rPr>
        <w:t>×</w:t>
      </w:r>
      <w:r>
        <w:rPr>
          <w:rFonts w:ascii="Gulim" w:hAnsi="Gulim" w:cs="Gulim" w:eastAsia="Gulim"/>
          <w:sz w:val="24"/>
          <w:szCs w:val="24"/>
          <w:spacing w:val="-11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0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-1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9"/>
        </w:rPr>
        <w:t>B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-8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n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3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</w:rPr>
        <w:t>P</w:t>
      </w:r>
      <w:r>
        <w:rPr>
          <w:rFonts w:ascii="Arial" w:hAnsi="Arial" w:cs="Arial" w:eastAsia="Arial"/>
          <w:sz w:val="24"/>
          <w:szCs w:val="24"/>
          <w:spacing w:val="-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2" w:lineRule="auto"/>
        <w:ind w:left="440" w:right="61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y</w:t>
      </w:r>
      <w:r>
        <w:rPr>
          <w:rFonts w:ascii="Arial" w:hAnsi="Arial" w:cs="Arial" w:eastAsia="Arial"/>
          <w:sz w:val="24"/>
          <w:szCs w:val="24"/>
          <w:spacing w:val="14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ff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9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’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n.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2" w:lineRule="auto"/>
        <w:ind w:left="440" w:right="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4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91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23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91"/>
        </w:rPr>
        <w:t>a</w:t>
      </w:r>
      <w:r>
        <w:rPr>
          <w:rFonts w:ascii="Arial" w:hAnsi="Arial" w:cs="Arial" w:eastAsia="Arial"/>
          <w:sz w:val="24"/>
          <w:szCs w:val="24"/>
          <w:spacing w:val="-16"/>
          <w:w w:val="91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6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-19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=</w:t>
      </w:r>
      <w:r>
        <w:rPr>
          <w:rFonts w:ascii="Arial" w:hAnsi="Arial" w:cs="Arial" w:eastAsia="Arial"/>
          <w:sz w:val="24"/>
          <w:szCs w:val="24"/>
          <w:spacing w:val="-11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9"/>
        </w:rPr>
        <w:t>R</w:t>
      </w:r>
      <w:r>
        <w:rPr>
          <w:rFonts w:ascii="Arial" w:hAnsi="Arial" w:cs="Arial" w:eastAsia="Arial"/>
          <w:sz w:val="24"/>
          <w:szCs w:val="24"/>
          <w:spacing w:val="-19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9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9"/>
        </w:rPr>
        <w:t>=</w:t>
      </w:r>
      <w:r>
        <w:rPr>
          <w:rFonts w:ascii="Arial" w:hAnsi="Arial" w:cs="Arial" w:eastAsia="Arial"/>
          <w:sz w:val="24"/>
          <w:szCs w:val="24"/>
          <w:spacing w:val="-10"/>
          <w:w w:val="10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440" w:right="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1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96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96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96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6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.</w:t>
      </w:r>
      <w:r>
        <w:rPr>
          <w:rFonts w:ascii="Arial" w:hAnsi="Arial" w:cs="Arial" w:eastAsia="Arial"/>
          <w:sz w:val="24"/>
          <w:szCs w:val="24"/>
          <w:spacing w:val="25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16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84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84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z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8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1" w:after="0" w:line="157" w:lineRule="auto"/>
        <w:ind w:left="440" w:right="4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119.816078pt;margin-top:-314.825653pt;width:408.308855pt;height:271.861902pt;mso-position-horizontal-relative:page;mso-position-vertical-relative:paragraph;z-index:-690" coordorigin="2396,-6297" coordsize="8166,5437">
            <v:group style="position:absolute;left:2403;top:-6289;width:8152;height:5423" coordorigin="2403,-6289" coordsize="8152,5423">
              <v:shape style="position:absolute;left:2403;top:-6289;width:8152;height:5423" coordorigin="2403,-6289" coordsize="8152,5423" path="m10555,-6289l2403,-6289,2403,-866,10555,-6289e" filled="t" fillcolor="#F0EBE1" stroked="f">
                <v:path arrowok="t"/>
                <v:fill/>
              </v:shape>
            </v:group>
            <v:group style="position:absolute;left:2403;top:-6289;width:8152;height:5423" coordorigin="2403,-6289" coordsize="8152,5423">
              <v:shape style="position:absolute;left:2403;top:-6289;width:8152;height:5423" coordorigin="2403,-6289" coordsize="8152,5423" path="m2403,-6289l10555,-6289,2403,-866,2403,-6289xe" filled="f" stroked="t" strokeweight=".70385pt" strokecolor="#F0EBE1">
                <v:path arrowok="t"/>
              </v:shape>
            </v:group>
            <v:group style="position:absolute;left:2403;top:-6289;width:8152;height:5423" coordorigin="2403,-6289" coordsize="8152,5423">
              <v:shape style="position:absolute;left:2403;top:-6289;width:8152;height:5423" coordorigin="2403,-6289" coordsize="8152,5423" path="m10555,-6289l2403,-866,10555,-866,10555,-6289e" filled="t" fillcolor="#F0EBE1" stroked="f">
                <v:path arrowok="t"/>
                <v:fill/>
              </v:shape>
            </v:group>
            <v:group style="position:absolute;left:2403;top:-6289;width:8152;height:5423" coordorigin="2403,-6289" coordsize="8152,5423">
              <v:shape style="position:absolute;left:2403;top:-6289;width:8152;height:5423" coordorigin="2403,-6289" coordsize="8152,5423" path="m2403,-866l10555,-866,10555,-6289,2403,-866xe" filled="f" stroked="t" strokeweight=".70385pt" strokecolor="#F0EBE1">
                <v:path arrowok="t"/>
              </v:shape>
            </v:group>
            <v:group style="position:absolute;left:2403;top:-6289;width:8152;height:5423" coordorigin="2403,-6289" coordsize="8152,5423">
              <v:shape style="position:absolute;left:2403;top:-6289;width:8152;height:5423" coordorigin="2403,-6289" coordsize="8152,5423" path="m2403,-6289l10555,-6289,10555,-866,2403,-866,2403,-6289e" filled="f" stroked="t" strokeweight=".70385pt" strokecolor="#000000">
                <v:path arrowok="t"/>
              </v:shape>
            </v:group>
            <v:group style="position:absolute;left:3282;top:-5624;width:6890;height:4007" coordorigin="3282,-5624" coordsize="6890,4007">
              <v:shape style="position:absolute;left:3282;top:-5624;width:6890;height:4007" coordorigin="3282,-5624" coordsize="6890,4007" path="m10173,-5624l3282,-5624,3282,-1617,10173,-5624e" filled="t" fillcolor="#FFFFFF" stroked="f">
                <v:path arrowok="t"/>
                <v:fill/>
              </v:shape>
            </v:group>
            <v:group style="position:absolute;left:3282;top:-5624;width:6890;height:4007" coordorigin="3282,-5624" coordsize="6890,4007">
              <v:shape style="position:absolute;left:3282;top:-5624;width:6890;height:4007" coordorigin="3282,-5624" coordsize="6890,4007" path="m3282,-5624l10173,-5624,3282,-1617,3282,-5624xe" filled="f" stroked="t" strokeweight=".703853pt" strokecolor="#FFFFFF">
                <v:path arrowok="t"/>
              </v:shape>
            </v:group>
            <v:group style="position:absolute;left:3282;top:-5624;width:6890;height:4007" coordorigin="3282,-5624" coordsize="6890,4007">
              <v:shape style="position:absolute;left:3282;top:-5624;width:6890;height:4007" coordorigin="3282,-5624" coordsize="6890,4007" path="m10173,-5624l3282,-1617,10173,-1617,10173,-5624e" filled="t" fillcolor="#FFFFFF" stroked="f">
                <v:path arrowok="t"/>
                <v:fill/>
              </v:shape>
            </v:group>
            <v:group style="position:absolute;left:3282;top:-5624;width:6890;height:4007" coordorigin="3282,-5624" coordsize="6890,4007">
              <v:shape style="position:absolute;left:3282;top:-5624;width:6890;height:4007" coordorigin="3282,-5624" coordsize="6890,4007" path="m3282,-1617l10173,-1617,10173,-5624,3282,-1617xe" filled="f" stroked="t" strokeweight=".703853pt" strokecolor="#FFFFFF">
                <v:path arrowok="t"/>
              </v:shape>
            </v:group>
            <v:group style="position:absolute;left:10059;top:-1617;width:2;height:71" coordorigin="10059,-1617" coordsize="2,71">
              <v:shape style="position:absolute;left:10059;top:-1617;width:2;height:71" coordorigin="10059,-1617" coordsize="0,71" path="m10059,-1617l10059,-1546e" filled="f" stroked="t" strokeweight=".703811pt" strokecolor="#000000">
                <v:path arrowok="t"/>
              </v:shape>
            </v:group>
            <v:group style="position:absolute;left:8415;top:-1617;width:2;height:71" coordorigin="8415,-1617" coordsize="2,71">
              <v:shape style="position:absolute;left:8415;top:-1617;width:2;height:71" coordorigin="8415,-1617" coordsize="0,71" path="m8415,-1617l8415,-1546e" filled="f" stroked="t" strokeweight=".703811pt" strokecolor="#000000">
                <v:path arrowok="t"/>
              </v:shape>
            </v:group>
            <v:group style="position:absolute;left:6784;top:-1617;width:2;height:71" coordorigin="6784,-1617" coordsize="2,71">
              <v:shape style="position:absolute;left:6784;top:-1617;width:2;height:71" coordorigin="6784,-1617" coordsize="0,71" path="m6784,-1617l6784,-1546e" filled="f" stroked="t" strokeweight=".703811pt" strokecolor="#000000">
                <v:path arrowok="t"/>
              </v:shape>
            </v:group>
            <v:group style="position:absolute;left:5140;top:-1617;width:2;height:71" coordorigin="5140,-1617" coordsize="2,71">
              <v:shape style="position:absolute;left:5140;top:-1617;width:2;height:71" coordorigin="5140,-1617" coordsize="0,71" path="m5140,-1617l5140,-1546e" filled="f" stroked="t" strokeweight=".703811pt" strokecolor="#000000">
                <v:path arrowok="t"/>
              </v:shape>
            </v:group>
            <v:group style="position:absolute;left:3509;top:-1617;width:2;height:71" coordorigin="3509,-1617" coordsize="2,71">
              <v:shape style="position:absolute;left:3509;top:-1617;width:2;height:71" coordorigin="3509,-1617" coordsize="0,71" path="m3509,-1617l3509,-1546e" filled="f" stroked="t" strokeweight=".703811pt" strokecolor="#000000">
                <v:path arrowok="t"/>
              </v:shape>
            </v:group>
            <v:group style="position:absolute;left:3282;top:-5624;width:6890;height:2" coordorigin="3282,-5624" coordsize="6890,2">
              <v:shape style="position:absolute;left:3282;top:-5624;width:6890;height:2" coordorigin="3282,-5624" coordsize="6890,0" path="m3282,-5624l10173,-5624e" filled="f" stroked="t" strokeweight=".703867pt" strokecolor="#000000">
                <v:path arrowok="t"/>
              </v:shape>
            </v:group>
            <v:group style="position:absolute;left:3282;top:-1617;width:6890;height:2" coordorigin="3282,-1617" coordsize="6890,2">
              <v:shape style="position:absolute;left:3282;top:-1617;width:6890;height:2" coordorigin="3282,-1617" coordsize="6890,0" path="m3282,-1617l10173,-1617e" filled="f" stroked="t" strokeweight=".703867pt" strokecolor="#000000">
                <v:path arrowok="t"/>
              </v:shape>
              <v:shape style="position:absolute;left:9905;top:-1508;width:144;height:142" type="#_x0000_t75">
                <v:imagedata r:id="rId10" o:title=""/>
              </v:shape>
              <v:shape style="position:absolute;left:10060;top:-1508;width:100;height:142" type="#_x0000_t75">
                <v:imagedata r:id="rId11" o:title=""/>
              </v:shape>
              <v:shape style="position:absolute;left:8290;top:-1508;width:240;height:142" type="#_x0000_t75">
                <v:imagedata r:id="rId12" o:title=""/>
              </v:shape>
              <v:shape style="position:absolute;left:6645;top:-1508;width:128;height:138" type="#_x0000_t75">
                <v:imagedata r:id="rId13" o:title=""/>
              </v:shape>
              <v:shape style="position:absolute;left:6785;top:-1508;width:100;height:142" type="#_x0000_t75">
                <v:imagedata r:id="rId14" o:title=""/>
              </v:shape>
              <v:shape style="position:absolute;left:5014;top:-1506;width:240;height:140" type="#_x0000_t75">
                <v:imagedata r:id="rId15" o:title=""/>
              </v:shape>
              <v:shape style="position:absolute;left:3370;top:-1506;width:129;height:136" type="#_x0000_t75">
                <v:imagedata r:id="rId16" o:title=""/>
              </v:shape>
              <v:shape style="position:absolute;left:3510;top:-1508;width:100;height:142" type="#_x0000_t75">
                <v:imagedata r:id="rId17" o:title=""/>
              </v:shape>
            </v:group>
            <v:group style="position:absolute;left:3211;top:-5553;width:71;height:2" coordorigin="3211,-5553" coordsize="71,2">
              <v:shape style="position:absolute;left:3211;top:-5553;width:71;height:2" coordorigin="3211,-5553" coordsize="71,0" path="m3282,-5553l3211,-5553e" filled="f" stroked="t" strokeweight=".703867pt" strokecolor="#000000">
                <v:path arrowok="t"/>
              </v:shape>
            </v:group>
            <v:group style="position:absolute;left:3211;top:-4788;width:71;height:2" coordorigin="3211,-4788" coordsize="71,2">
              <v:shape style="position:absolute;left:3211;top:-4788;width:71;height:2" coordorigin="3211,-4788" coordsize="71,0" path="m3282,-4788l3211,-4788e" filled="f" stroked="t" strokeweight=".703867pt" strokecolor="#000000">
                <v:path arrowok="t"/>
              </v:shape>
            </v:group>
            <v:group style="position:absolute;left:3211;top:-4038;width:71;height:2" coordorigin="3211,-4038" coordsize="71,2">
              <v:shape style="position:absolute;left:3211;top:-4038;width:71;height:2" coordorigin="3211,-4038" coordsize="71,0" path="m3282,-4038l3211,-4038e" filled="f" stroked="t" strokeweight=".703867pt" strokecolor="#000000">
                <v:path arrowok="t"/>
              </v:shape>
            </v:group>
            <v:group style="position:absolute;left:3211;top:-3287;width:71;height:2" coordorigin="3211,-3287" coordsize="71,2">
              <v:shape style="position:absolute;left:3211;top:-3287;width:71;height:2" coordorigin="3211,-3287" coordsize="71,0" path="m3282,-3287l3211,-3287e" filled="f" stroked="t" strokeweight=".703867pt" strokecolor="#000000">
                <v:path arrowok="t"/>
              </v:shape>
            </v:group>
            <v:group style="position:absolute;left:3211;top:-2523;width:71;height:2" coordorigin="3211,-2523" coordsize="71,2">
              <v:shape style="position:absolute;left:3211;top:-2523;width:71;height:2" coordorigin="3211,-2523" coordsize="71,0" path="m3282,-2523l3211,-2523e" filled="f" stroked="t" strokeweight=".703867pt" strokecolor="#000000">
                <v:path arrowok="t"/>
              </v:shape>
            </v:group>
            <v:group style="position:absolute;left:3211;top:-1772;width:71;height:2" coordorigin="3211,-1772" coordsize="71,2">
              <v:shape style="position:absolute;left:3211;top:-1772;width:71;height:2" coordorigin="3211,-1772" coordsize="71,0" path="m3282,-1772l3211,-1772e" filled="f" stroked="t" strokeweight=".703867pt" strokecolor="#000000">
                <v:path arrowok="t"/>
              </v:shape>
            </v:group>
            <v:group style="position:absolute;left:10173;top:-5624;width:2;height:4007" coordorigin="10173,-5624" coordsize="2,4007">
              <v:shape style="position:absolute;left:10173;top:-5624;width:2;height:4007" coordorigin="10173,-5624" coordsize="0,4007" path="m10173,-1617l10173,-5624e" filled="f" stroked="t" strokeweight=".703811pt" strokecolor="#000000">
                <v:path arrowok="t"/>
              </v:shape>
            </v:group>
            <v:group style="position:absolute;left:3282;top:-5624;width:2;height:4007" coordorigin="3282,-5624" coordsize="2,4007">
              <v:shape style="position:absolute;left:3282;top:-5624;width:2;height:4007" coordorigin="3282,-5624" coordsize="0,4007" path="m3282,-1617l3282,-5624e" filled="f" stroked="t" strokeweight=".703811pt" strokecolor="#000000">
                <v:path arrowok="t"/>
              </v:shape>
              <v:shape style="position:absolute;left:2987;top:-5640;width:77;height:136" type="#_x0000_t75">
                <v:imagedata r:id="rId18" o:title=""/>
              </v:shape>
              <v:shape style="position:absolute;left:3072;top:-5642;width:100;height:142" type="#_x0000_t75">
                <v:imagedata r:id="rId19" o:title=""/>
              </v:shape>
              <v:shape style="position:absolute;left:3072;top:-4877;width:100;height:142" type="#_x0000_t75">
                <v:imagedata r:id="rId20" o:title=""/>
              </v:shape>
              <v:shape style="position:absolute;left:3072;top:-4127;width:100;height:142" type="#_x0000_t75">
                <v:imagedata r:id="rId21" o:title=""/>
              </v:shape>
              <v:shape style="position:absolute;left:3072;top:-3358;width:102;height:134" type="#_x0000_t75">
                <v:imagedata r:id="rId22" o:title=""/>
              </v:shape>
              <v:shape style="position:absolute;left:3087;top:-2611;width:83;height:138" type="#_x0000_t75">
                <v:imagedata r:id="rId23" o:title=""/>
              </v:shape>
              <v:shape style="position:absolute;left:3072;top:-1861;width:100;height:142" type="#_x0000_t75">
                <v:imagedata r:id="rId24" o:title=""/>
              </v:shape>
            </v:group>
            <v:group style="position:absolute;left:3637;top:-4095;width:5926;height:170" coordorigin="3637,-4095" coordsize="5926,170">
              <v:shape style="position:absolute;left:3637;top:-4095;width:5926;height:170" coordorigin="3637,-4095" coordsize="5926,170" path="m3637,-3925l9563,-4095e" filled="f" stroked="t" strokeweight=".703867pt" strokecolor="#0000FF">
                <v:path arrowok="t"/>
              </v:shape>
            </v:group>
            <v:group style="position:absolute;left:7061;top:-4513;width:80;height:85" coordorigin="7061,-4513" coordsize="80,85">
              <v:shape style="position:absolute;left:7061;top:-4513;width:80;height:85" coordorigin="7061,-4513" coordsize="80,85" path="m7104,-4513l7080,-4508,7066,-4494,7061,-4472,7061,-4470,7065,-4446,7080,-4432,7103,-4428,7127,-4432,7141,-4446,7141,-4478,7135,-4499,7122,-4509,7104,-4513e" filled="t" fillcolor="#FF0000" stroked="f">
                <v:path arrowok="t"/>
                <v:fill/>
              </v:shape>
            </v:group>
            <v:group style="position:absolute;left:7061;top:-4513;width:80;height:85" coordorigin="7061,-4513" coordsize="80,85">
              <v:shape style="position:absolute;left:7061;top:-4513;width:80;height:85" coordorigin="7061,-4513" coordsize="80,85" path="m7061,-4470l7065,-4446,7080,-4432,7103,-4428,7127,-4432,7141,-4446,7141,-4478,7135,-4499,7122,-4509,7105,-4513,7080,-4508,7066,-4494,7061,-4472,7061,-4470xe" filled="f" stroked="t" strokeweight=".703837pt" strokecolor="#FF0000">
                <v:path arrowok="t"/>
              </v:shape>
            </v:group>
            <v:group style="position:absolute;left:4636;top:-3092;width:85;height:80" coordorigin="4636,-3092" coordsize="85,80">
              <v:shape style="position:absolute;left:4636;top:-3092;width:85;height:80" coordorigin="4636,-3092" coordsize="85,80" path="m4671,-3092l4650,-3085,4640,-3073,4636,-3055,4636,-3054,4641,-3030,4655,-3016,4679,-3012,4702,-3016,4717,-3030,4721,-3054,4717,-3077,4702,-3092,4671,-3092e" filled="t" fillcolor="#FF0000" stroked="f">
                <v:path arrowok="t"/>
                <v:fill/>
              </v:shape>
            </v:group>
            <v:group style="position:absolute;left:4636;top:-3092;width:85;height:80" coordorigin="4636,-3092" coordsize="85,80">
              <v:shape style="position:absolute;left:4636;top:-3092;width:85;height:80" coordorigin="4636,-3092" coordsize="85,80" path="m4636,-3054l4641,-3030,4655,-3016,4679,-3012,4702,-3016,4717,-3030,4721,-3054,4717,-3077,4702,-3092,4671,-3092,4650,-3085,4640,-3073,4636,-3055,4636,-3054xe" filled="f" stroked="t" strokeweight=".70384pt" strokecolor="#FF0000">
                <v:path arrowok="t"/>
              </v:shape>
            </v:group>
            <v:group style="position:absolute;left:3729;top:-5390;width:85;height:85" coordorigin="3729,-5390" coordsize="85,85">
              <v:shape style="position:absolute;left:3729;top:-5390;width:85;height:85" coordorigin="3729,-5390" coordsize="85,85" path="m3772,-5390l3749,-5386,3734,-5372,3729,-5349,3729,-5347,3734,-5324,3748,-5310,3772,-5305,3795,-5310,3809,-5324,3814,-5347,3810,-5371,3796,-5386,3772,-5390e" filled="t" fillcolor="#FF0000" stroked="f">
                <v:path arrowok="t"/>
                <v:fill/>
              </v:shape>
            </v:group>
            <v:group style="position:absolute;left:3729;top:-5390;width:85;height:85" coordorigin="3729,-5390" coordsize="85,85">
              <v:shape style="position:absolute;left:3729;top:-5390;width:85;height:85" coordorigin="3729,-5390" coordsize="85,85" path="m3729,-5348l3734,-5324,3748,-5310,3772,-5305,3795,-5310,3809,-5324,3814,-5348,3810,-5371,3796,-5386,3772,-5390,3749,-5386,3734,-5372,3729,-5349,3729,-5348xe" filled="f" stroked="t" strokeweight=".703839pt" strokecolor="#FF0000">
                <v:path arrowok="t"/>
              </v:shape>
            </v:group>
            <v:group style="position:absolute;left:9188;top:-5107;width:85;height:85" coordorigin="9188,-5107" coordsize="85,85">
              <v:shape style="position:absolute;left:9188;top:-5107;width:85;height:85" coordorigin="9188,-5107" coordsize="85,85" path="m9231,-5107l9207,-5102,9192,-5089,9188,-5065,9188,-5065,9192,-5041,9206,-5027,9230,-5022,9254,-5027,9268,-5041,9273,-5064,9268,-5088,9254,-5102,9231,-5107e" filled="t" fillcolor="#FF0000" stroked="f">
                <v:path arrowok="t"/>
                <v:fill/>
              </v:shape>
            </v:group>
            <v:group style="position:absolute;left:9188;top:-5107;width:85;height:85" coordorigin="9188,-5107" coordsize="85,85">
              <v:shape style="position:absolute;left:9188;top:-5107;width:85;height:85" coordorigin="9188,-5107" coordsize="85,85" path="m9188,-5065l9192,-5041,9206,-5027,9230,-5022,9254,-5027,9268,-5041,9273,-5064,9268,-5088,9254,-5102,9231,-5107,9207,-5103,9193,-5089,9188,-5065,9188,-5065xe" filled="f" stroked="t" strokeweight=".703839pt" strokecolor="#FF0000">
                <v:path arrowok="t"/>
              </v:shape>
            </v:group>
            <v:group style="position:absolute;left:8280;top:-5333;width:85;height:85" coordorigin="8280,-5333" coordsize="85,85">
              <v:shape style="position:absolute;left:8280;top:-5333;width:85;height:85" coordorigin="8280,-5333" coordsize="85,85" path="m8323,-5333l8299,-5329,8285,-5315,8280,-5292,8280,-5291,8285,-5267,8299,-5253,8322,-5248,8346,-5253,8360,-5267,8365,-5290,8361,-5314,8347,-5329,8323,-5333e" filled="t" fillcolor="#FF0000" stroked="f">
                <v:path arrowok="t"/>
                <v:fill/>
              </v:shape>
            </v:group>
            <v:group style="position:absolute;left:8280;top:-5334;width:85;height:85" coordorigin="8280,-5334" coordsize="85,85">
              <v:shape style="position:absolute;left:8280;top:-5334;width:85;height:85" coordorigin="8280,-5334" coordsize="85,85" path="m8280,-5291l8285,-5267,8299,-5253,8322,-5248,8346,-5253,8360,-5267,8365,-5290,8360,-5314,8347,-5329,8323,-5334,8299,-5329,8285,-5315,8280,-5292,8280,-5291xe" filled="f" stroked="t" strokeweight=".703839pt" strokecolor="#FF0000">
                <v:path arrowok="t"/>
              </v:shape>
            </v:group>
            <v:group style="position:absolute;left:9003;top:-4753;width:85;height:81" coordorigin="9003,-4753" coordsize="85,81">
              <v:shape style="position:absolute;left:9003;top:-4753;width:85;height:81" coordorigin="9003,-4753" coordsize="85,81" path="m9047,-4753l9023,-4749,9008,-4735,9003,-4713,9003,-4710,9008,-4687,9022,-4673,9054,-4673,9074,-4679,9085,-4691,9088,-4709,9084,-4734,9070,-4748,9047,-4753e" filled="t" fillcolor="#FF0000" stroked="f">
                <v:path arrowok="t"/>
                <v:fill/>
              </v:shape>
            </v:group>
            <v:group style="position:absolute;left:9003;top:-4753;width:85;height:81" coordorigin="9003,-4753" coordsize="85,81">
              <v:shape style="position:absolute;left:9003;top:-4753;width:85;height:81" coordorigin="9003,-4753" coordsize="85,81" path="m9003,-4710l9008,-4687,9022,-4673,9054,-4673,9074,-4679,9085,-4691,9088,-4709,9084,-4734,9070,-4748,9047,-4753,9023,-4749,9008,-4735,9003,-4712,9003,-4710xe" filled="f" stroked="t" strokeweight=".70384pt" strokecolor="#FF0000">
                <v:path arrowok="t"/>
              </v:shape>
            </v:group>
            <v:group style="position:absolute;left:7033;top:-5220;width:85;height:85" coordorigin="7033,-5220" coordsize="85,85">
              <v:shape style="position:absolute;left:7033;top:-5220;width:85;height:85" coordorigin="7033,-5220" coordsize="85,85" path="m7076,-5220l7052,-5216,7037,-5202,7033,-5179,7033,-5178,7037,-5154,7051,-5140,7075,-5135,7098,-5140,7113,-5154,7117,-5177,7113,-5201,7099,-5215,7076,-5220e" filled="t" fillcolor="#FF0000" stroked="f">
                <v:path arrowok="t"/>
                <v:fill/>
              </v:shape>
            </v:group>
            <v:group style="position:absolute;left:7033;top:-5220;width:85;height:85" coordorigin="7033,-5220" coordsize="85,85">
              <v:shape style="position:absolute;left:7033;top:-5220;width:85;height:85" coordorigin="7033,-5220" coordsize="85,85" path="m7033,-5178l7037,-5154,7051,-5140,7075,-5135,7098,-5140,7113,-5154,7117,-5177,7113,-5201,7099,-5215,7076,-5220,7052,-5216,7037,-5202,7033,-5179,7033,-5178xe" filled="f" stroked="t" strokeweight=".703839pt" strokecolor="#FF0000">
                <v:path arrowok="t"/>
              </v:shape>
            </v:group>
            <v:group style="position:absolute;left:6139;top:-5419;width:85;height:85" coordorigin="6139,-5419" coordsize="85,85">
              <v:shape style="position:absolute;left:6139;top:-5419;width:85;height:85" coordorigin="6139,-5419" coordsize="85,85" path="m6183,-5419l6158,-5414,6144,-5400,6139,-5377,6139,-5376,6144,-5353,6158,-5338,6181,-5333,6205,-5338,6219,-5352,6224,-5375,6220,-5399,6206,-5414,6183,-5419e" filled="t" fillcolor="#FF0000" stroked="f">
                <v:path arrowok="t"/>
                <v:fill/>
              </v:shape>
            </v:group>
            <v:group style="position:absolute;left:6139;top:-5419;width:85;height:85" coordorigin="6139,-5419" coordsize="85,85">
              <v:shape style="position:absolute;left:6139;top:-5419;width:85;height:85" coordorigin="6139,-5419" coordsize="85,85" path="m6139,-5376l6144,-5353,6158,-5338,6181,-5334,6205,-5338,6219,-5352,6224,-5375,6220,-5399,6206,-5414,6183,-5419,6158,-5414,6144,-5400,6139,-5377,6139,-5376xe" filled="f" stroked="t" strokeweight=".703839pt" strokecolor="#FF0000">
                <v:path arrowok="t"/>
              </v:shape>
            </v:group>
            <v:group style="position:absolute;left:4268;top:-4952;width:85;height:81" coordorigin="4268,-4952" coordsize="85,81">
              <v:shape style="position:absolute;left:4268;top:-4952;width:85;height:81" coordorigin="4268,-4952" coordsize="85,81" path="m4312,-4952l4288,-4947,4273,-4933,4268,-4911,4268,-4909,4273,-4885,4287,-4871,4319,-4871,4339,-4877,4350,-4890,4353,-4908,4348,-4932,4335,-4946,4312,-4952e" filled="t" fillcolor="#FF0000" stroked="f">
                <v:path arrowok="t"/>
                <v:fill/>
              </v:shape>
            </v:group>
            <v:group style="position:absolute;left:4268;top:-4952;width:85;height:81" coordorigin="4268,-4952" coordsize="85,81">
              <v:shape style="position:absolute;left:4268;top:-4952;width:85;height:81" coordorigin="4268,-4952" coordsize="85,81" path="m4268,-4909l4273,-4885,4287,-4871,4319,-4871,4339,-4877,4350,-4890,4353,-4908,4348,-4932,4335,-4946,4312,-4952,4288,-4947,4273,-4933,4268,-4911,4268,-4909xe" filled="f" stroked="t" strokeweight=".70384pt" strokecolor="#FF0000">
                <v:path arrowok="t"/>
              </v:shape>
            </v:group>
            <v:group style="position:absolute;left:4580;top:-4682;width:85;height:85" coordorigin="4580,-4682" coordsize="85,85">
              <v:shape style="position:absolute;left:4580;top:-4682;width:85;height:85" coordorigin="4580,-4682" coordsize="85,85" path="m4624,-4682l4599,-4678,4585,-4664,4580,-4642,4580,-4640,4584,-4616,4598,-4602,4622,-4597,4645,-4602,4660,-4616,4665,-4639,4660,-4663,4646,-4677,4624,-4682e" filled="t" fillcolor="#FF0000" stroked="f">
                <v:path arrowok="t"/>
                <v:fill/>
              </v:shape>
            </v:group>
            <v:group style="position:absolute;left:4580;top:-4682;width:85;height:85" coordorigin="4580,-4682" coordsize="85,85">
              <v:shape style="position:absolute;left:4580;top:-4682;width:85;height:85" coordorigin="4580,-4682" coordsize="85,85" path="m4580,-4640l4584,-4616,4598,-4602,4622,-4597,4645,-4602,4660,-4615,4665,-4639,4660,-4663,4646,-4677,4624,-4682,4599,-4678,4585,-4664,4580,-4641,4580,-4640xe" filled="f" stroked="t" strokeweight=".703839pt" strokecolor="#FF0000">
                <v:path arrowok="t"/>
              </v:shape>
            </v:group>
            <v:group style="position:absolute;left:8762;top:-2318;width:80;height:85" coordorigin="8762,-2318" coordsize="80,85">
              <v:shape style="position:absolute;left:8762;top:-2318;width:80;height:85" coordorigin="8762,-2318" coordsize="80,85" path="m8806,-2318l8781,-2313,8767,-2299,8762,-2276,8762,-2275,8767,-2252,8781,-2238,8805,-2233,8828,-2238,8842,-2252,8842,-2284,8836,-2304,8824,-2314,8806,-2318e" filled="t" fillcolor="#FF0000" stroked="f">
                <v:path arrowok="t"/>
                <v:fill/>
              </v:shape>
            </v:group>
            <v:group style="position:absolute;left:8762;top:-2318;width:80;height:85" coordorigin="8762,-2318" coordsize="80,85">
              <v:shape style="position:absolute;left:8762;top:-2318;width:80;height:85" coordorigin="8762,-2318" coordsize="80,85" path="m8762,-2275l8767,-2252,8781,-2238,8805,-2233,8828,-2238,8842,-2252,8842,-2284,8836,-2304,8824,-2314,8805,-2318,8781,-2313,8767,-2299,8762,-2276,8762,-2275xe" filled="f" stroked="t" strokeweight=".703837pt" strokecolor="#FF0000">
                <v:path arrowok="t"/>
              </v:shape>
            </v:group>
            <v:group style="position:absolute;left:7401;top:-1921;width:85;height:85" coordorigin="7401,-1921" coordsize="85,85">
              <v:shape style="position:absolute;left:7401;top:-1921;width:85;height:85" coordorigin="7401,-1921" coordsize="85,85" path="m7445,-1921l7421,-1917,7406,-1903,7401,-1880,7401,-1879,7406,-1855,7420,-1841,7443,-1836,7467,-1841,7481,-1855,7486,-1878,7482,-1902,7468,-1916,7445,-1921e" filled="t" fillcolor="#FF0000" stroked="f">
                <v:path arrowok="t"/>
                <v:fill/>
              </v:shape>
            </v:group>
            <v:group style="position:absolute;left:7401;top:-1921;width:85;height:85" coordorigin="7401,-1921" coordsize="85,85">
              <v:shape style="position:absolute;left:7401;top:-1921;width:85;height:85" coordorigin="7401,-1921" coordsize="85,85" path="m7401,-1879l7406,-1855,7420,-1841,7443,-1836,7467,-1841,7481,-1855,7486,-1878,7482,-1902,7468,-1916,7445,-1921,7421,-1917,7406,-1903,7401,-1880,7401,-1879xe" filled="f" stroked="t" strokeweight=".703839pt" strokecolor="#FF0000">
                <v:path arrowok="t"/>
              </v:shape>
            </v:group>
            <v:group style="position:absolute;left:5615;top:-2756;width:80;height:85" coordorigin="5615,-2756" coordsize="80,85">
              <v:shape style="position:absolute;left:5615;top:-2756;width:80;height:85" coordorigin="5615,-2756" coordsize="80,85" path="m5658,-2756l5634,-2752,5620,-2738,5615,-2715,5615,-2714,5619,-2691,5634,-2677,5657,-2672,5681,-2677,5695,-2691,5695,-2723,5689,-2743,5676,-2753,5658,-2756e" filled="t" fillcolor="#FF0000" stroked="f">
                <v:path arrowok="t"/>
                <v:fill/>
              </v:shape>
            </v:group>
            <v:group style="position:absolute;left:5615;top:-2756;width:80;height:85" coordorigin="5615,-2756" coordsize="80,85">
              <v:shape style="position:absolute;left:5615;top:-2756;width:80;height:85" coordorigin="5615,-2756" coordsize="80,85" path="m5615,-2714l5619,-2691,5634,-2677,5657,-2672,5681,-2677,5695,-2691,5695,-2723,5689,-2743,5676,-2753,5658,-2756,5634,-2752,5620,-2738,5615,-2715,5615,-2714xe" filled="f" stroked="t" strokeweight=".703837pt" strokecolor="#FF0000">
                <v:path arrowok="t"/>
              </v:shape>
            </v:group>
            <v:group style="position:absolute;left:7033;top:-5362;width:85;height:80" coordorigin="7033,-5362" coordsize="85,80">
              <v:shape style="position:absolute;left:7033;top:-5362;width:85;height:80" coordorigin="7033,-5362" coordsize="85,80" path="m7076,-5362l7052,-5357,7038,-5343,7033,-5320,7033,-5320,7037,-5296,7051,-5282,7083,-5282,7104,-5288,7114,-5300,7117,-5318,7113,-5342,7099,-5357,7076,-5362e" filled="t" fillcolor="#FF0000" stroked="f">
                <v:path arrowok="t"/>
                <v:fill/>
              </v:shape>
            </v:group>
            <v:group style="position:absolute;left:7033;top:-5362;width:85;height:80" coordorigin="7033,-5362" coordsize="85,80">
              <v:shape style="position:absolute;left:7033;top:-5362;width:85;height:80" coordorigin="7033,-5362" coordsize="85,80" path="m7033,-5320l7037,-5296,7051,-5282,7083,-5282,7104,-5288,7114,-5300,7117,-5318,7113,-5342,7099,-5357,7076,-5362,7052,-5357,7038,-5343,7033,-5320,7033,-5320xe" filled="f" stroked="t" strokeweight=".70384pt" strokecolor="#FF0000">
                <v:path arrowok="t"/>
              </v:shape>
            </v:group>
            <v:group style="position:absolute;left:4721;top:-2573;width:85;height:85" coordorigin="4721,-2573" coordsize="85,85">
              <v:shape style="position:absolute;left:4721;top:-2573;width:85;height:85" coordorigin="4721,-2573" coordsize="85,85" path="m4765,-2573l4741,-2568,4726,-2554,4721,-2531,4721,-2530,4726,-2506,4740,-2492,4764,-2488,4788,-2492,4802,-2506,4807,-2530,4802,-2554,4788,-2568,4765,-2573e" filled="t" fillcolor="#FF0000" stroked="f">
                <v:path arrowok="t"/>
                <v:fill/>
              </v:shape>
            </v:group>
            <v:group style="position:absolute;left:4721;top:-2573;width:85;height:85" coordorigin="4721,-2573" coordsize="85,85">
              <v:shape style="position:absolute;left:4721;top:-2573;width:85;height:85" coordorigin="4721,-2573" coordsize="85,85" path="m4721,-2530l4726,-2506,4740,-2492,4764,-2488,4788,-2492,4802,-2506,4807,-2530,4802,-2554,4788,-2568,4765,-2573,4741,-2568,4726,-2554,4721,-2531,4721,-2530xe" filled="f" stroked="t" strokeweight=".703839pt" strokecolor="#FF0000">
                <v:path arrowok="t"/>
              </v:shape>
            </v:group>
            <v:group style="position:absolute;left:4480;top:-1879;width:85;height:85" coordorigin="4480,-1879" coordsize="85,85">
              <v:shape style="position:absolute;left:4480;top:-1879;width:85;height:85" coordorigin="4480,-1879" coordsize="85,85" path="m4524,-1879l4500,-1874,4485,-1860,4480,-1837,4480,-1836,4485,-1813,4499,-1798,4523,-1794,4546,-1798,4561,-1812,4566,-1835,4561,-1859,4547,-1874,4524,-1879e" filled="t" fillcolor="#FF0000" stroked="f">
                <v:path arrowok="t"/>
                <v:fill/>
              </v:shape>
            </v:group>
            <v:group style="position:absolute;left:4480;top:-1879;width:85;height:85" coordorigin="4480,-1879" coordsize="85,85">
              <v:shape style="position:absolute;left:4480;top:-1879;width:85;height:85" coordorigin="4480,-1879" coordsize="85,85" path="m4480,-1836l4485,-1813,4499,-1798,4523,-1794,4546,-1798,4561,-1812,4566,-1835,4561,-1859,4547,-1874,4524,-1879,4500,-1874,4485,-1860,4480,-1837,4480,-1836xe" filled="f" stroked="t" strokeweight=".703839pt" strokecolor="#FF0000">
                <v:path arrowok="t"/>
              </v:shape>
            </v:group>
            <v:group style="position:absolute;left:4707;top:-4257;width:85;height:85" coordorigin="4707,-4257" coordsize="85,85">
              <v:shape style="position:absolute;left:4707;top:-4257;width:85;height:85" coordorigin="4707,-4257" coordsize="85,85" path="m4751,-4257l4727,-4253,4712,-4239,4707,-4217,4707,-4215,4712,-4192,4726,-4177,4749,-4172,4773,-4177,4788,-4191,4793,-4214,4788,-4238,4774,-4252,4751,-4257e" filled="t" fillcolor="#FF0000" stroked="f">
                <v:path arrowok="t"/>
                <v:fill/>
              </v:shape>
            </v:group>
            <v:group style="position:absolute;left:4707;top:-4257;width:85;height:85" coordorigin="4707,-4257" coordsize="85,85">
              <v:shape style="position:absolute;left:4707;top:-4257;width:85;height:85" coordorigin="4707,-4257" coordsize="85,85" path="m4707,-4215l4712,-4192,4726,-4177,4749,-4172,4773,-4177,4787,-4191,4793,-4214,4788,-4238,4774,-4252,4751,-4257,4727,-4253,4712,-4239,4707,-4217,4707,-4215xe" filled="f" stroked="t" strokeweight=".703839pt" strokecolor="#FF0000">
                <v:path arrowok="t"/>
              </v:shape>
            </v:group>
            <v:group style="position:absolute;left:7968;top:-5305;width:80;height:85" coordorigin="7968,-5305" coordsize="80,85">
              <v:shape style="position:absolute;left:7968;top:-5305;width:80;height:85" coordorigin="7968,-5305" coordsize="80,85" path="m8012,-5305l7988,-5301,7973,-5287,7968,-5265,7968,-5263,7973,-5239,7987,-5225,8011,-5220,8034,-5225,8048,-5239,8049,-5271,8042,-5291,8030,-5302,8012,-5305e" filled="t" fillcolor="#FF0000" stroked="f">
                <v:path arrowok="t"/>
                <v:fill/>
              </v:shape>
            </v:group>
            <v:group style="position:absolute;left:7968;top:-5305;width:81;height:85" coordorigin="7968,-5305" coordsize="81,85">
              <v:shape style="position:absolute;left:7968;top:-5305;width:81;height:85" coordorigin="7968,-5305" coordsize="81,85" path="m7968,-5263l7973,-5239,7987,-5225,8011,-5220,8034,-5225,8048,-5239,8049,-5271,8042,-5291,8030,-5302,8012,-5305,7988,-5301,7973,-5287,7968,-5265,7968,-5263xe" filled="f" stroked="t" strokeweight=".703837pt" strokecolor="#FF0000">
                <v:path arrowok="t"/>
              </v:shape>
            </v:group>
            <v:group style="position:absolute;left:4863;top:-4385;width:85;height:80" coordorigin="4863,-4385" coordsize="85,80">
              <v:shape style="position:absolute;left:4863;top:-4385;width:85;height:80" coordorigin="4863,-4385" coordsize="85,80" path="m4907,-4385l4883,-4380,4868,-4366,4863,-4344,4863,-4342,4868,-4319,4882,-4305,4914,-4305,4934,-4311,4945,-4323,4948,-4341,4944,-4365,4930,-4380,4907,-4385e" filled="t" fillcolor="#FF0000" stroked="f">
                <v:path arrowok="t"/>
                <v:fill/>
              </v:shape>
            </v:group>
            <v:group style="position:absolute;left:4863;top:-4385;width:85;height:80" coordorigin="4863,-4385" coordsize="85,80">
              <v:shape style="position:absolute;left:4863;top:-4385;width:85;height:80" coordorigin="4863,-4385" coordsize="85,80" path="m4863,-4342l4868,-4319,4882,-4305,4914,-4305,4934,-4311,4945,-4324,4948,-4341,4944,-4365,4930,-4380,4907,-4385,4883,-4380,4868,-4366,4863,-4343,4863,-4342xe" filled="f" stroked="t" strokeweight=".70384pt" strokecolor="#FF0000">
                <v:path arrowok="t"/>
              </v:shape>
            </v:group>
            <v:group style="position:absolute;left:6239;top:-5277;width:85;height:80" coordorigin="6239,-5277" coordsize="85,80">
              <v:shape style="position:absolute;left:6239;top:-5277;width:85;height:80" coordorigin="6239,-5277" coordsize="85,80" path="m6282,-5277l6258,-5272,6244,-5259,6239,-5236,6239,-5234,6243,-5211,6258,-5197,6289,-5197,6310,-5203,6320,-5215,6324,-5233,6319,-5257,6305,-5272,6282,-5277e" filled="t" fillcolor="#FF0000" stroked="f">
                <v:path arrowok="t"/>
                <v:fill/>
              </v:shape>
            </v:group>
            <v:group style="position:absolute;left:6239;top:-5277;width:85;height:80" coordorigin="6239,-5277" coordsize="85,80">
              <v:shape style="position:absolute;left:6239;top:-5277;width:85;height:80" coordorigin="6239,-5277" coordsize="85,80" path="m6239,-5234l6243,-5211,6258,-5197,6289,-5197,6310,-5203,6320,-5215,6324,-5233,6319,-5257,6305,-5272,6282,-5277,6258,-5272,6244,-5259,6239,-5236,6239,-5234xe" filled="f" stroked="t" strokeweight=".70384pt" strokecolor="#FF0000">
                <v:path arrowok="t"/>
              </v:shape>
            </v:group>
            <v:group style="position:absolute;left:8436;top:-5107;width:85;height:85" coordorigin="8436,-5107" coordsize="85,85">
              <v:shape style="position:absolute;left:8436;top:-5107;width:85;height:85" coordorigin="8436,-5107" coordsize="85,85" path="m8479,-5107l8455,-5102,8441,-5088,8436,-5065,8436,-5065,8441,-5041,8455,-5027,8478,-5022,8502,-5027,8516,-5041,8521,-5064,8516,-5088,8502,-5102,8479,-5107e" filled="t" fillcolor="#FF0000" stroked="f">
                <v:path arrowok="t"/>
                <v:fill/>
              </v:shape>
            </v:group>
            <v:group style="position:absolute;left:8436;top:-5107;width:85;height:85" coordorigin="8436,-5107" coordsize="85,85">
              <v:shape style="position:absolute;left:8436;top:-5107;width:85;height:85" coordorigin="8436,-5107" coordsize="85,85" path="m8436,-5065l8441,-5041,8455,-5027,8478,-5022,8502,-5027,8516,-5041,8521,-5064,8516,-5088,8502,-5102,8479,-5107,8455,-5103,8441,-5089,8436,-5065,8436,-5065xe" filled="f" stroked="t" strokeweight=".703839pt" strokecolor="#FF0000">
                <v:path arrowok="t"/>
              </v:shape>
            </v:group>
            <v:group style="position:absolute;left:8862;top:-4767;width:85;height:85" coordorigin="8862,-4767" coordsize="85,85">
              <v:shape style="position:absolute;left:8862;top:-4767;width:85;height:85" coordorigin="8862,-4767" coordsize="85,85" path="m8905,-4767l8881,-4763,8866,-4749,8862,-4726,8862,-4725,8866,-4701,8880,-4687,8904,-4682,8927,-4687,8942,-4701,8946,-4724,8942,-4748,8928,-4762,8905,-4767e" filled="t" fillcolor="#FF0000" stroked="f">
                <v:path arrowok="t"/>
                <v:fill/>
              </v:shape>
            </v:group>
            <v:group style="position:absolute;left:8862;top:-4767;width:85;height:85" coordorigin="8862,-4767" coordsize="85,85">
              <v:shape style="position:absolute;left:8862;top:-4767;width:85;height:85" coordorigin="8862,-4767" coordsize="85,85" path="m8862,-4725l8866,-4701,8880,-4687,8904,-4682,8927,-4687,8942,-4701,8946,-4724,8942,-4748,8928,-4762,8905,-4767,8881,-4763,8866,-4749,8862,-4726,8862,-4725xe" filled="f" stroked="t" strokeweight=".703839pt" strokecolor="#FF0000">
                <v:path arrowok="t"/>
              </v:shape>
            </v:group>
            <v:group style="position:absolute;left:9514;top:-4753;width:85;height:81" coordorigin="9514,-4753" coordsize="85,81">
              <v:shape style="position:absolute;left:9514;top:-4753;width:85;height:81" coordorigin="9514,-4753" coordsize="85,81" path="m9558,-4753l9533,-4749,9519,-4735,9514,-4712,9514,-4710,9518,-4687,9533,-4673,9565,-4673,9585,-4679,9595,-4691,9599,-4710,9594,-4734,9580,-4748,9558,-4753e" filled="t" fillcolor="#FF0000" stroked="f">
                <v:path arrowok="t"/>
                <v:fill/>
              </v:shape>
            </v:group>
            <v:group style="position:absolute;left:9514;top:-4753;width:85;height:81" coordorigin="9514,-4753" coordsize="85,81">
              <v:shape style="position:absolute;left:9514;top:-4753;width:85;height:81" coordorigin="9514,-4753" coordsize="85,81" path="m9514,-4710l9519,-4687,9533,-4673,9565,-4673,9585,-4679,9595,-4692,9599,-4710,9594,-4734,9580,-4748,9557,-4753,9533,-4749,9519,-4735,9514,-4712,9514,-4710xe" filled="f" stroked="t" strokeweight=".70384pt" strokecolor="#FF0000">
                <v:path arrowok="t"/>
              </v:shape>
            </v:group>
            <v:group style="position:absolute;left:9329;top:-3705;width:85;height:85" coordorigin="9329,-3705" coordsize="85,85">
              <v:shape style="position:absolute;left:9329;top:-3705;width:85;height:85" coordorigin="9329,-3705" coordsize="85,85" path="m9372,-3705l9348,-3701,9334,-3687,9329,-3663,9329,-3663,9334,-3639,9348,-3625,9371,-3620,9395,-3625,9409,-3639,9414,-3662,9410,-3686,9396,-3700,9372,-3705e" filled="t" fillcolor="#FF0000" stroked="f">
                <v:path arrowok="t"/>
                <v:fill/>
              </v:shape>
            </v:group>
            <v:group style="position:absolute;left:9329;top:-3705;width:85;height:85" coordorigin="9329,-3705" coordsize="85,85">
              <v:shape style="position:absolute;left:9329;top:-3705;width:85;height:85" coordorigin="9329,-3705" coordsize="85,85" path="m9329,-3663l9334,-3639,9348,-3625,9371,-3620,9395,-3625,9409,-3639,9414,-3662,9410,-3686,9396,-3700,9372,-3705,9348,-3701,9334,-3687,9329,-3663,9329,-3663xe" filled="f" stroked="t" strokeweight=".703839pt" strokecolor="#FF0000">
                <v:path arrowok="t"/>
              </v:shape>
            </v:group>
            <v:group style="position:absolute;left:9428;top:-4767;width:85;height:85" coordorigin="9428,-4767" coordsize="85,85">
              <v:shape style="position:absolute;left:9428;top:-4767;width:85;height:85" coordorigin="9428,-4767" coordsize="85,85" path="m9473,-4767l9448,-4763,9433,-4749,9428,-4727,9428,-4725,9433,-4701,9447,-4687,9470,-4682,9494,-4687,9509,-4701,9514,-4724,9509,-4748,9495,-4762,9473,-4767e" filled="t" fillcolor="#FF0000" stroked="f">
                <v:path arrowok="t"/>
                <v:fill/>
              </v:shape>
            </v:group>
            <v:group style="position:absolute;left:9428;top:-4767;width:85;height:85" coordorigin="9428,-4767" coordsize="85,85">
              <v:shape style="position:absolute;left:9428;top:-4767;width:85;height:85" coordorigin="9428,-4767" coordsize="85,85" path="m9428,-4725l9433,-4701,9447,-4687,9470,-4682,9494,-4687,9509,-4701,9514,-4724,9509,-4748,9495,-4762,9473,-4767,9448,-4763,9433,-4749,9428,-4727,9428,-4725xe" filled="f" stroked="t" strokeweight=".703839pt" strokecolor="#FF0000">
                <v:path arrowok="t"/>
              </v:shape>
            </v:group>
            <v:group style="position:absolute;left:4523;top:-3790;width:85;height:85" coordorigin="4523,-3790" coordsize="85,85">
              <v:shape style="position:absolute;left:4523;top:-3790;width:85;height:85" coordorigin="4523,-3790" coordsize="85,85" path="m4566,-3790l4542,-3786,4528,-3772,4523,-3749,4523,-3748,4528,-3724,4542,-3710,4565,-3705,4589,-3710,4603,-3724,4608,-3747,4604,-3771,4590,-3785,4566,-3790e" filled="t" fillcolor="#FF0000" stroked="f">
                <v:path arrowok="t"/>
                <v:fill/>
              </v:shape>
            </v:group>
            <v:group style="position:absolute;left:4523;top:-3790;width:85;height:85" coordorigin="4523,-3790" coordsize="85,85">
              <v:shape style="position:absolute;left:4523;top:-3790;width:85;height:85" coordorigin="4523,-3790" coordsize="85,85" path="m4523,-3748l4528,-3724,4542,-3710,4565,-3705,4589,-3710,4603,-3724,4608,-3747,4604,-3771,4590,-3785,4566,-3790,4542,-3786,4528,-3772,4523,-3749,4523,-3748xe" filled="f" stroked="t" strokeweight=".703839pt" strokecolor="#FF0000">
                <v:path arrowok="t"/>
              </v:shape>
            </v:group>
            <v:group style="position:absolute;left:3644;top:-3578;width:85;height:85" coordorigin="3644,-3578" coordsize="85,85">
              <v:shape style="position:absolute;left:3644;top:-3578;width:85;height:85" coordorigin="3644,-3578" coordsize="85,85" path="m3687,-3578l3663,-3573,3649,-3559,3644,-3536,3644,-3536,3649,-3512,3663,-3498,3686,-3493,3710,-3498,3724,-3512,3729,-3535,3724,-3559,3710,-3573,3687,-3578e" filled="t" fillcolor="#FF0000" stroked="f">
                <v:path arrowok="t"/>
                <v:fill/>
              </v:shape>
            </v:group>
            <v:group style="position:absolute;left:3644;top:-3578;width:85;height:85" coordorigin="3644,-3578" coordsize="85,85">
              <v:shape style="position:absolute;left:3644;top:-3578;width:85;height:85" coordorigin="3644,-3578" coordsize="85,85" path="m3644,-3536l3649,-3512,3663,-3498,3686,-3493,3710,-3498,3724,-3512,3729,-3535,3724,-3559,3710,-3573,3687,-3578,3663,-3573,3649,-3559,3644,-3536,3644,-3536xe" filled="f" stroked="t" strokeweight=".703839pt" strokecolor="#FF0000">
                <v:path arrowok="t"/>
              </v:shape>
            </v:group>
            <v:group style="position:absolute;left:4126;top:-5008;width:85;height:85" coordorigin="4126,-5008" coordsize="85,85">
              <v:shape style="position:absolute;left:4126;top:-5008;width:85;height:85" coordorigin="4126,-5008" coordsize="85,85" path="m4170,-5008l4146,-5003,4131,-4990,4126,-4967,4126,-4966,4131,-4942,4145,-4928,4168,-4923,4192,-4927,4206,-4941,4211,-4964,4207,-4988,4193,-5003,4170,-5008e" filled="t" fillcolor="#FF0000" stroked="f">
                <v:path arrowok="t"/>
                <v:fill/>
              </v:shape>
            </v:group>
            <v:group style="position:absolute;left:4126;top:-5008;width:85;height:85" coordorigin="4126,-5008" coordsize="85,85">
              <v:shape style="position:absolute;left:4126;top:-5008;width:85;height:85" coordorigin="4126,-5008" coordsize="85,85" path="m4126,-4966l4131,-4942,4145,-4928,4168,-4923,4192,-4927,4206,-4941,4211,-4964,4207,-4988,4193,-5003,4170,-5008,4146,-5003,4131,-4990,4126,-4967,4126,-4966xe" filled="f" stroked="t" strokeweight=".703839pt" strokecolor="#FF0000">
                <v:path arrowok="t"/>
              </v:shape>
            </v:group>
            <v:group style="position:absolute;left:8167;top:-1907;width:80;height:85" coordorigin="8167,-1907" coordsize="80,85">
              <v:shape style="position:absolute;left:8167;top:-1907;width:80;height:85" coordorigin="8167,-1907" coordsize="80,85" path="m8210,-1907l8186,-1903,8172,-1889,8167,-1866,8167,-1864,8171,-1841,8185,-1827,8209,-1822,8233,-1827,8247,-1841,8247,-1873,8241,-1893,8228,-1904,8210,-1907e" filled="t" fillcolor="#FF0000" stroked="f">
                <v:path arrowok="t"/>
                <v:fill/>
              </v:shape>
            </v:group>
            <v:group style="position:absolute;left:8167;top:-1907;width:80;height:85" coordorigin="8167,-1907" coordsize="80,85">
              <v:shape style="position:absolute;left:8167;top:-1907;width:80;height:85" coordorigin="8167,-1907" coordsize="80,85" path="m8167,-1865l8171,-1841,8185,-1827,8209,-1822,8233,-1827,8247,-1841,8247,-1873,8241,-1893,8228,-1904,8210,-1907,8186,-1903,8172,-1889,8167,-1866,8167,-1865xe" filled="f" stroked="t" strokeweight=".703837pt" strokecolor="#FF0000">
                <v:path arrowok="t"/>
              </v:shape>
            </v:group>
            <v:group style="position:absolute;left:5275;top:-5390;width:80;height:85" coordorigin="5275,-5390" coordsize="80,85">
              <v:shape style="position:absolute;left:5275;top:-5390;width:80;height:85" coordorigin="5275,-5390" coordsize="80,85" path="m5318,-5390l5294,-5386,5280,-5372,5275,-5349,5275,-5348,5279,-5324,5293,-5310,5317,-5305,5341,-5310,5355,-5324,5355,-5356,5349,-5376,5336,-5387,5318,-5390e" filled="t" fillcolor="#FF0000" stroked="f">
                <v:path arrowok="t"/>
                <v:fill/>
              </v:shape>
            </v:group>
            <v:group style="position:absolute;left:5275;top:-5390;width:80;height:85" coordorigin="5275,-5390" coordsize="80,85">
              <v:shape style="position:absolute;left:5275;top:-5390;width:80;height:85" coordorigin="5275,-5390" coordsize="80,85" path="m5275,-5348l5279,-5324,5293,-5310,5317,-5305,5341,-5310,5355,-5324,5355,-5356,5349,-5377,5336,-5387,5318,-5390,5294,-5386,5280,-5372,5275,-5349,5275,-5348xe" filled="f" stroked="t" strokeweight=".703837pt" strokecolor="#FF0000">
                <v:path arrowok="t"/>
              </v:shape>
            </v:group>
            <v:group style="position:absolute;left:8535;top:-4470;width:85;height:85" coordorigin="8535,-4470" coordsize="85,85">
              <v:shape style="position:absolute;left:8535;top:-4470;width:85;height:85" coordorigin="8535,-4470" coordsize="85,85" path="m8579,-4470l8555,-4465,8540,-4451,8535,-4428,8535,-4428,8540,-4404,8554,-4390,8577,-4385,8601,-4389,8615,-4403,8620,-4427,8616,-4451,8602,-4465,8579,-4470e" filled="t" fillcolor="#FF0000" stroked="f">
                <v:path arrowok="t"/>
                <v:fill/>
              </v:shape>
            </v:group>
            <v:group style="position:absolute;left:8535;top:-4470;width:85;height:85" coordorigin="8535,-4470" coordsize="85,85">
              <v:shape style="position:absolute;left:8535;top:-4470;width:85;height:85" coordorigin="8535,-4470" coordsize="85,85" path="m8535,-4428l8540,-4404,8554,-4389,8577,-4385,8601,-4389,8615,-4403,8620,-4427,8616,-4451,8602,-4465,8579,-4470,8555,-4465,8540,-4451,8535,-4428,8535,-4428xe" filled="f" stroked="t" strokeweight=".703839pt" strokecolor="#FF0000">
                <v:path arrowok="t"/>
              </v:shape>
            </v:group>
            <v:group style="position:absolute;left:3828;top:-2162;width:85;height:80" coordorigin="3828,-2162" coordsize="85,80">
              <v:shape style="position:absolute;left:3828;top:-2162;width:85;height:80" coordorigin="3828,-2162" coordsize="85,80" path="m3872,-2162l3848,-2157,3834,-2144,3828,-2121,3828,-2119,3833,-2096,3847,-2082,3879,-2081,3899,-2088,3910,-2100,3913,-2118,3909,-2142,3895,-2157,3872,-2162e" filled="t" fillcolor="#FF0000" stroked="f">
                <v:path arrowok="t"/>
                <v:fill/>
              </v:shape>
            </v:group>
            <v:group style="position:absolute;left:3828;top:-2162;width:85;height:80" coordorigin="3828,-2162" coordsize="85,80">
              <v:shape style="position:absolute;left:3828;top:-2162;width:85;height:80" coordorigin="3828,-2162" coordsize="85,80" path="m3828,-2119l3833,-2096,3847,-2082,3879,-2081,3899,-2088,3910,-2100,3913,-2118,3909,-2142,3895,-2157,3872,-2162,3848,-2157,3834,-2144,3828,-2121,3828,-2119xe" filled="f" stroked="t" strokeweight=".70384pt" strokecolor="#FF0000">
                <v:path arrowok="t"/>
              </v:shape>
            </v:group>
            <v:group style="position:absolute;left:3587;top:-3493;width:85;height:85" coordorigin="3587,-3493" coordsize="85,85">
              <v:shape style="position:absolute;left:3587;top:-3493;width:85;height:85" coordorigin="3587,-3493" coordsize="85,85" path="m3630,-3493l3606,-3488,3592,-3474,3587,-3451,3587,-3450,3592,-3427,3606,-3413,3629,-3408,3653,-3412,3667,-3426,3672,-3450,3667,-3474,3653,-3488,3630,-3493e" filled="t" fillcolor="#FF0000" stroked="f">
                <v:path arrowok="t"/>
                <v:fill/>
              </v:shape>
            </v:group>
            <v:group style="position:absolute;left:3587;top:-3493;width:85;height:85" coordorigin="3587,-3493" coordsize="85,85">
              <v:shape style="position:absolute;left:3587;top:-3493;width:85;height:85" coordorigin="3587,-3493" coordsize="85,85" path="m3587,-3450l3592,-3427,3606,-3413,3629,-3408,3653,-3412,3667,-3426,3672,-3450,3667,-3474,3653,-3488,3630,-3493,3606,-3488,3592,-3474,3587,-3451,3587,-3450xe" filled="f" stroked="t" strokeweight=".703839pt" strokecolor="#FF0000">
                <v:path arrowok="t"/>
              </v:shape>
            </v:group>
            <v:group style="position:absolute;left:7033;top:-4838;width:85;height:80" coordorigin="7033,-4838" coordsize="85,80">
              <v:shape style="position:absolute;left:7033;top:-4838;width:85;height:80" coordorigin="7033,-4838" coordsize="85,80" path="m7076,-4838l7052,-4834,7038,-4820,7033,-4797,7033,-4796,7037,-4772,7052,-4758,7083,-4758,7104,-4764,7114,-4777,7117,-4795,7113,-4818,7099,-4833,7076,-4838e" filled="t" fillcolor="#FF0000" stroked="f">
                <v:path arrowok="t"/>
                <v:fill/>
              </v:shape>
            </v:group>
            <v:group style="position:absolute;left:7033;top:-4838;width:85;height:80" coordorigin="7033,-4838" coordsize="85,80">
              <v:shape style="position:absolute;left:7033;top:-4838;width:85;height:80" coordorigin="7033,-4838" coordsize="85,80" path="m7033,-4796l7037,-4772,7052,-4758,7083,-4758,7104,-4764,7114,-4777,7117,-4795,7113,-4819,7099,-4833,7076,-4838,7052,-4834,7038,-4820,7033,-4797,7033,-4796xe" filled="f" stroked="t" strokeweight=".70384pt" strokecolor="#FF0000">
                <v:path arrowok="t"/>
              </v:shape>
            </v:group>
            <v:group style="position:absolute;left:6990;top:-3394;width:85;height:85" coordorigin="6990,-3394" coordsize="85,85">
              <v:shape style="position:absolute;left:6990;top:-3394;width:85;height:85" coordorigin="6990,-3394" coordsize="85,85" path="m7033,-3394l7009,-3389,6995,-3375,6990,-3352,6990,-3351,6995,-3328,7009,-3314,7032,-3309,7056,-3313,7070,-3327,7075,-3351,7070,-3374,7056,-3389,7033,-3394e" filled="t" fillcolor="#FF0000" stroked="f">
                <v:path arrowok="t"/>
                <v:fill/>
              </v:shape>
            </v:group>
            <v:group style="position:absolute;left:6990;top:-3394;width:85;height:85" coordorigin="6990,-3394" coordsize="85,85">
              <v:shape style="position:absolute;left:6990;top:-3394;width:85;height:85" coordorigin="6990,-3394" coordsize="85,85" path="m6990,-3351l6995,-3328,7009,-3314,7032,-3309,7056,-3313,7070,-3327,7075,-3351,7070,-3375,7056,-3389,7033,-3394,7009,-3389,6995,-3375,6990,-3352,6990,-3351xe" filled="f" stroked="t" strokeweight=".703839pt" strokecolor="#FF0000">
                <v:path arrowok="t"/>
              </v:shape>
            </v:group>
            <v:group style="position:absolute;left:8748;top:-2388;width:85;height:85" coordorigin="8748,-2388" coordsize="85,85">
              <v:shape style="position:absolute;left:8748;top:-2388;width:85;height:85" coordorigin="8748,-2388" coordsize="85,85" path="m8791,-2388l8767,-2384,8753,-2370,8748,-2347,8748,-2346,8753,-2322,8767,-2308,8790,-2303,8814,-2308,8828,-2322,8833,-2345,8828,-2369,8814,-2384,8791,-2388e" filled="t" fillcolor="#FF0000" stroked="f">
                <v:path arrowok="t"/>
                <v:fill/>
              </v:shape>
            </v:group>
            <v:group style="position:absolute;left:8748;top:-2389;width:85;height:85" coordorigin="8748,-2389" coordsize="85,85">
              <v:shape style="position:absolute;left:8748;top:-2389;width:85;height:85" coordorigin="8748,-2389" coordsize="85,85" path="m8748,-2346l8753,-2322,8767,-2308,8790,-2303,8814,-2308,8828,-2322,8833,-2345,8828,-2369,8814,-2384,8791,-2389,8767,-2384,8753,-2370,8748,-2347,8748,-2346xe" filled="f" stroked="t" strokeweight=".703839pt" strokecolor="#FF0000">
                <v:path arrowok="t"/>
              </v:shape>
            </v:group>
            <v:group style="position:absolute;left:8734;top:-2629;width:85;height:85" coordorigin="8734,-2629" coordsize="85,85">
              <v:shape style="position:absolute;left:8734;top:-2629;width:85;height:85" coordorigin="8734,-2629" coordsize="85,85" path="m8777,-2629l8753,-2624,8739,-2611,8734,-2588,8734,-2587,8739,-2563,8753,-2549,8776,-2544,8800,-2549,8814,-2563,8819,-2586,8814,-2610,8800,-2624,8777,-2629e" filled="t" fillcolor="#FF0000" stroked="f">
                <v:path arrowok="t"/>
                <v:fill/>
              </v:shape>
            </v:group>
            <v:group style="position:absolute;left:8734;top:-2629;width:85;height:85" coordorigin="8734,-2629" coordsize="85,85">
              <v:shape style="position:absolute;left:8734;top:-2629;width:85;height:85" coordorigin="8734,-2629" coordsize="85,85" path="m8734,-2587l8739,-2563,8753,-2549,8776,-2544,8800,-2549,8814,-2563,8819,-2586,8814,-2610,8800,-2624,8777,-2629,8753,-2624,8739,-2611,8734,-2588,8734,-2587xe" filled="f" stroked="t" strokeweight=".703839pt" strokecolor="#FF0000">
                <v:path arrowok="t"/>
              </v:shape>
            </v:group>
            <v:group style="position:absolute;left:5444;top:-4937;width:85;height:85" coordorigin="5444,-4937" coordsize="85,85">
              <v:shape style="position:absolute;left:5444;top:-4937;width:85;height:85" coordorigin="5444,-4937" coordsize="85,85" path="m5488,-4937l5464,-4932,5449,-4919,5444,-4895,5444,-4894,5449,-4871,5463,-4857,5487,-4852,5511,-4857,5525,-4871,5530,-4894,5525,-4918,5511,-4932,5488,-4937e" filled="t" fillcolor="#FF0000" stroked="f">
                <v:path arrowok="t"/>
                <v:fill/>
              </v:shape>
            </v:group>
            <v:group style="position:absolute;left:5444;top:-4937;width:85;height:85" coordorigin="5444,-4937" coordsize="85,85">
              <v:shape style="position:absolute;left:5444;top:-4937;width:85;height:85" coordorigin="5444,-4937" coordsize="85,85" path="m5444,-4895l5449,-4871,5463,-4857,5487,-4852,5511,-4857,5525,-4871,5530,-4894,5525,-4918,5511,-4932,5488,-4937,5464,-4932,5449,-4919,5444,-4895,5444,-4895xe" filled="f" stroked="t" strokeweight=".703839pt" strokecolor="#FF0000">
                <v:path arrowok="t"/>
              </v:shape>
            </v:group>
            <v:group style="position:absolute;left:8308;top:-2884;width:85;height:85" coordorigin="8308,-2884" coordsize="85,85">
              <v:shape style="position:absolute;left:8308;top:-2884;width:85;height:85" coordorigin="8308,-2884" coordsize="85,85" path="m8351,-2884l8327,-2879,8313,-2865,8308,-2842,8308,-2842,8313,-2818,8327,-2804,8351,-2799,8374,-2804,8389,-2818,8393,-2842,8389,-2865,8375,-2879,8351,-2884e" filled="t" fillcolor="#FF0000" stroked="f">
                <v:path arrowok="t"/>
                <v:fill/>
              </v:shape>
            </v:group>
            <v:group style="position:absolute;left:8308;top:-2884;width:85;height:85" coordorigin="8308,-2884" coordsize="85,85">
              <v:shape style="position:absolute;left:8308;top:-2884;width:85;height:85" coordorigin="8308,-2884" coordsize="85,85" path="m8308,-2842l8313,-2818,8327,-2804,8351,-2799,8374,-2804,8389,-2818,8393,-2842,8389,-2865,8375,-2879,8351,-2884,8327,-2879,8313,-2865,8308,-2842,8308,-2842xe" filled="f" stroked="t" strokeweight=".703839pt" strokecolor="#FF0000">
                <v:path arrowok="t"/>
              </v:shape>
            </v:group>
            <v:group style="position:absolute;left:7968;top:-3833;width:85;height:85" coordorigin="7968,-3833" coordsize="85,85">
              <v:shape style="position:absolute;left:7968;top:-3833;width:85;height:85" coordorigin="7968,-3833" coordsize="85,85" path="m8012,-3833l7987,-3828,7973,-3814,7968,-3791,7968,-3790,7973,-3767,7987,-3753,8010,-3748,8034,-3752,8048,-3766,8053,-3789,8049,-3813,8035,-3828,8012,-3833e" filled="t" fillcolor="#FF0000" stroked="f">
                <v:path arrowok="t"/>
                <v:fill/>
              </v:shape>
            </v:group>
            <v:group style="position:absolute;left:7968;top:-3833;width:85;height:85" coordorigin="7968,-3833" coordsize="85,85">
              <v:shape style="position:absolute;left:7968;top:-3833;width:85;height:85" coordorigin="7968,-3833" coordsize="85,85" path="m7968,-3790l7973,-3767,7987,-3753,8010,-3748,8034,-3752,8048,-3766,8053,-3789,8049,-3813,8035,-3828,8012,-3833,7987,-3828,7973,-3814,7968,-3791,7968,-3790xe" filled="f" stroked="t" strokeweight=".703839pt" strokecolor="#FF0000">
                <v:path arrowok="t"/>
              </v:shape>
              <v:shape style="position:absolute;left:6585;top:-1266;width:125;height:142" type="#_x0000_t75">
                <v:imagedata r:id="rId25" o:title=""/>
              </v:shape>
              <v:shape style="position:absolute;left:6713;top:-1266;width:106;height:138" type="#_x0000_t75">
                <v:imagedata r:id="rId26" o:title=""/>
              </v:shape>
              <v:shape style="position:absolute;left:2656;top:-3728;width:155;height:215" type="#_x0000_t75">
                <v:imagedata r:id="rId27" o:title=""/>
              </v:shape>
              <v:shape style="position:absolute;left:5246;top:-6009;width:2433;height:230" type="#_x0000_t75">
                <v:imagedata r:id="rId28" o:title="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17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z</w:t>
      </w:r>
      <w:r>
        <w:rPr>
          <w:rFonts w:ascii="Arial" w:hAnsi="Arial" w:cs="Arial" w:eastAsia="Arial"/>
          <w:sz w:val="24"/>
          <w:szCs w:val="24"/>
          <w:spacing w:val="1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up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3"/>
        </w:rPr>
        <w:t> </w:t>
      </w:r>
      <w:r>
        <w:rPr>
          <w:rFonts w:ascii="Gulim" w:hAnsi="Gulim" w:cs="Gulim" w:eastAsia="Gulim"/>
          <w:sz w:val="24"/>
          <w:szCs w:val="24"/>
          <w:spacing w:val="-2"/>
          <w:w w:val="116"/>
          <w:position w:val="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16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8"/>
          <w:w w:val="11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1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8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Gulim" w:hAnsi="Gulim" w:cs="Gulim" w:eastAsia="Gulim"/>
          <w:sz w:val="24"/>
          <w:szCs w:val="24"/>
          <w:spacing w:val="1"/>
          <w:w w:val="77"/>
        </w:rPr>
        <w:t>∼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8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8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$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77"/>
        </w:rPr>
        <w:t>∼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9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9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du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23" w:lineRule="exact"/>
        <w:ind w:left="940" w:right="4052"/>
        <w:jc w:val="center"/>
        <w:tabs>
          <w:tab w:pos="1960" w:val="left"/>
          <w:tab w:pos="2460" w:val="left"/>
          <w:tab w:pos="3780" w:val="left"/>
          <w:tab w:pos="45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0"/>
          <w:position w:val="1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4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1"/>
          <w:w w:val="107"/>
          <w:position w:val="1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4"/>
          <w:szCs w:val="24"/>
          <w:spacing w:val="1"/>
          <w:w w:val="107"/>
          <w:position w:val="1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1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" w:after="0" w:line="240" w:lineRule="auto"/>
        <w:ind w:left="503" w:right="4056"/>
        <w:jc w:val="center"/>
        <w:tabs>
          <w:tab w:pos="1540" w:val="left"/>
          <w:tab w:pos="2580" w:val="left"/>
          <w:tab w:pos="3420" w:val="left"/>
          <w:tab w:pos="42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-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14" w:after="0" w:line="240" w:lineRule="auto"/>
        <w:ind w:left="440" w:right="-76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/>
        <w:br w:type="column"/>
      </w:r>
      <w:r>
        <w:rPr>
          <w:sz w:val="13"/>
          <w:szCs w:val="13"/>
        </w:rPr>
      </w:r>
    </w:p>
    <w:p>
      <w:pPr>
        <w:spacing w:before="0" w:after="0" w:line="240" w:lineRule="auto"/>
        <w:ind w:right="-20"/>
        <w:jc w:val="left"/>
        <w:tabs>
          <w:tab w:pos="23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5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4"/>
          <w:w w:val="136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3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r(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&gt;</w:t>
      </w:r>
      <w:r>
        <w:rPr>
          <w:rFonts w:ascii="Arial" w:hAnsi="Arial" w:cs="Arial" w:eastAsia="Arial"/>
          <w:sz w:val="24"/>
          <w:szCs w:val="24"/>
          <w:spacing w:val="-8"/>
          <w:w w:val="113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55"/>
        </w:rPr>
        <w:t>|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t</w:t>
      </w:r>
      <w:r>
        <w:rPr>
          <w:rFonts w:ascii="Gulim" w:hAnsi="Gulim" w:cs="Gulim" w:eastAsia="Gulim"/>
          <w:sz w:val="24"/>
          <w:szCs w:val="24"/>
          <w:spacing w:val="1"/>
          <w:w w:val="55"/>
        </w:rPr>
        <w:t>|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  <w:cols w:num="2" w:equalWidth="0">
            <w:col w:w="1681" w:space="1068"/>
            <w:col w:w="6451"/>
          </w:cols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00.798225" w:type="dxa"/>
      </w:tblPr>
      <w:tblGrid/>
      <w:tr>
        <w:trPr>
          <w:trHeight w:val="298" w:hRule="exact"/>
        </w:trPr>
        <w:tc>
          <w:tcPr>
            <w:tcW w:w="206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85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w w:val="113"/>
              </w:rPr>
              <w:t>(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26"/>
              </w:rPr>
              <w:t>I</w:t>
            </w:r>
            <w:r>
              <w:rPr>
                <w:rFonts w:ascii="Arial" w:hAnsi="Arial" w:cs="Arial" w:eastAsia="Arial"/>
                <w:sz w:val="24"/>
                <w:szCs w:val="24"/>
                <w:spacing w:val="-5"/>
                <w:w w:val="97"/>
              </w:rPr>
              <w:t>n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77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3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86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77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97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36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13"/>
              </w:rPr>
              <w:t>)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9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9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25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2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9" w:lineRule="exact"/>
              <w:ind w:left="173" w:right="-20"/>
              <w:jc w:val="left"/>
              <w:tabs>
                <w:tab w:pos="116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29"/>
              </w:rPr>
              <w:t>&lt;</w:t>
            </w:r>
            <w:r>
              <w:rPr>
                <w:rFonts w:ascii="Arial" w:hAnsi="Arial" w:cs="Arial" w:eastAsia="Arial"/>
                <w:sz w:val="24"/>
                <w:szCs w:val="24"/>
                <w:spacing w:val="-8"/>
                <w:w w:val="129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86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86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86"/>
              </w:rPr>
              <w:t>-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86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6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spacing w:val="-57"/>
                <w:w w:val="86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25"/>
              </w:rPr>
              <w:t>*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25"/>
              </w:rPr>
              <w:t>*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25"/>
              </w:rPr>
              <w:t>*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359" w:hRule="exact"/>
        </w:trPr>
        <w:tc>
          <w:tcPr>
            <w:tcW w:w="206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4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4"/>
                <w:w w:val="104"/>
              </w:rPr>
              <w:t>F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97"/>
              </w:rPr>
              <w:t>C</w:t>
            </w:r>
            <w:r>
              <w:rPr>
                <w:rFonts w:ascii="Arial" w:hAnsi="Arial" w:cs="Arial" w:eastAsia="Arial"/>
                <w:sz w:val="24"/>
                <w:szCs w:val="24"/>
                <w:spacing w:val="-17"/>
                <w:w w:val="109"/>
              </w:rPr>
              <w:t>A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15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87"/>
              </w:rPr>
              <w:t>$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99"/>
              </w:rPr>
              <w:t>P</w:t>
            </w:r>
            <w:r>
              <w:rPr>
                <w:rFonts w:ascii="Arial" w:hAnsi="Arial" w:cs="Arial" w:eastAsia="Arial"/>
                <w:sz w:val="24"/>
                <w:szCs w:val="24"/>
                <w:spacing w:val="-4"/>
                <w:w w:val="97"/>
              </w:rPr>
              <w:t>O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9"/>
              </w:rPr>
              <w:t>V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99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-18"/>
                <w:w w:val="99"/>
              </w:rPr>
              <w:t>R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115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9"/>
              </w:rPr>
              <w:t>Y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34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255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14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25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7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5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9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164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1"/>
                <w:w w:val="100"/>
              </w:rPr>
              <w:t>-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100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4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00"/>
              </w:rPr>
              <w:t>1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155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50" w:lineRule="exact"/>
              <w:ind w:left="136" w:right="-20"/>
              <w:jc w:val="left"/>
              <w:tabs>
                <w:tab w:pos="1160" w:val="left"/>
              </w:tabs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-2"/>
                <w:w w:val="87"/>
              </w:rPr>
              <w:t>2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87"/>
              </w:rPr>
              <w:t>.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87"/>
              </w:rPr>
              <w:t>9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87"/>
              </w:rPr>
              <w:t>3</w:t>
            </w:r>
            <w:r>
              <w:rPr>
                <w:rFonts w:ascii="Arial" w:hAnsi="Arial" w:cs="Arial" w:eastAsia="Arial"/>
                <w:sz w:val="24"/>
                <w:szCs w:val="24"/>
                <w:spacing w:val="2"/>
                <w:w w:val="87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-1"/>
                <w:w w:val="87"/>
              </w:rPr>
              <w:t>-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87"/>
              </w:rPr>
              <w:t>0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87"/>
              </w:rPr>
              <w:t>6</w:t>
            </w:r>
            <w:r>
              <w:rPr>
                <w:rFonts w:ascii="Arial" w:hAnsi="Arial" w:cs="Arial" w:eastAsia="Arial"/>
                <w:sz w:val="24"/>
                <w:szCs w:val="24"/>
                <w:spacing w:val="-57"/>
                <w:w w:val="87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25"/>
              </w:rPr>
              <w:t>*</w:t>
            </w:r>
            <w:r>
              <w:rPr>
                <w:rFonts w:ascii="Arial" w:hAnsi="Arial" w:cs="Arial" w:eastAsia="Arial"/>
                <w:sz w:val="24"/>
                <w:szCs w:val="24"/>
                <w:spacing w:val="-2"/>
                <w:w w:val="125"/>
              </w:rPr>
              <w:t>*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25"/>
              </w:rPr>
              <w:t>*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40" w:right="370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6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:</w:t>
      </w:r>
      <w:r>
        <w:rPr>
          <w:rFonts w:ascii="Arial" w:hAnsi="Arial" w:cs="Arial" w:eastAsia="Arial"/>
          <w:sz w:val="24"/>
          <w:szCs w:val="24"/>
          <w:spacing w:val="46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*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*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*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*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*</w:t>
      </w:r>
      <w:r>
        <w:rPr>
          <w:rFonts w:ascii="Arial" w:hAnsi="Arial" w:cs="Arial" w:eastAsia="Arial"/>
          <w:sz w:val="24"/>
          <w:szCs w:val="24"/>
          <w:spacing w:val="6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*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5</w:t>
      </w:r>
      <w:r>
        <w:rPr>
          <w:rFonts w:ascii="Arial" w:hAnsi="Arial" w:cs="Arial" w:eastAsia="Arial"/>
          <w:sz w:val="24"/>
          <w:szCs w:val="24"/>
          <w:spacing w:val="2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29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5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6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290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2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327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9</w:t>
      </w:r>
      <w:r>
        <w:rPr>
          <w:rFonts w:ascii="Arial" w:hAnsi="Arial" w:cs="Arial" w:eastAsia="Arial"/>
          <w:sz w:val="24"/>
          <w:szCs w:val="24"/>
          <w:spacing w:val="2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7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74" w:lineRule="auto"/>
        <w:ind w:left="440" w:right="4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d</w:t>
      </w:r>
      <w:r>
        <w:rPr>
          <w:rFonts w:ascii="Arial" w:hAnsi="Arial" w:cs="Arial" w:eastAsia="Arial"/>
          <w:sz w:val="24"/>
          <w:szCs w:val="24"/>
          <w:spacing w:val="33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-4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8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4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4"/>
          <w:w w:val="129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100"/>
          <w:position w:val="0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3</w:t>
      </w:r>
      <w:r>
        <w:rPr>
          <w:rFonts w:ascii="Arial" w:hAnsi="Arial" w:cs="Arial" w:eastAsia="Arial"/>
          <w:sz w:val="24"/>
          <w:szCs w:val="24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24" w:after="0" w:line="221" w:lineRule="auto"/>
        <w:ind w:left="440" w:right="40"/>
        <w:jc w:val="both"/>
        <w:rPr>
          <w:rFonts w:ascii="Arial" w:hAnsi="Arial" w:cs="Arial" w:eastAsia="Arial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520081pt;margin-top:25.760344pt;width:3.652305pt;height:5.977585pt;mso-position-horizontal-relative:page;mso-position-vertical-relative:paragraph;z-index:-688" type="#_x0000_t202" filled="f" stroked="f">
            <v:textbox inset="0,0,0,0">
              <w:txbxContent>
                <w:p>
                  <w:pPr>
                    <w:spacing w:before="7" w:after="0" w:line="113" w:lineRule="exact"/>
                    <w:ind w:right="-58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9"/>
                      <w:position w:val="-2"/>
                    </w:rPr>
                    <w:t>1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w w:val="136"/>
        </w:rPr>
        <w:t>t</w:t>
      </w:r>
      <w:r>
        <w:rPr>
          <w:rFonts w:ascii="Arial" w:hAnsi="Arial" w:cs="Arial" w:eastAsia="Arial"/>
          <w:sz w:val="24"/>
          <w:szCs w:val="24"/>
          <w:w w:val="97"/>
        </w:rPr>
        <w:t>h</w:t>
      </w:r>
      <w:r>
        <w:rPr>
          <w:rFonts w:ascii="Arial" w:hAnsi="Arial" w:cs="Arial" w:eastAsia="Arial"/>
          <w:sz w:val="24"/>
          <w:szCs w:val="24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2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2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e</w:t>
      </w:r>
      <w:r>
        <w:rPr>
          <w:rFonts w:ascii="Arial" w:hAnsi="Arial" w:cs="Arial" w:eastAsia="Arial"/>
          <w:sz w:val="24"/>
          <w:szCs w:val="24"/>
          <w:spacing w:val="23"/>
          <w:w w:val="8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7"/>
          <w:w w:val="95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-71"/>
          <w:w w:val="103"/>
          <w:position w:val="-7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58"/>
          <w:position w:val="-3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4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3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3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5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9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%</w:t>
      </w:r>
      <w:r>
        <w:rPr>
          <w:rFonts w:ascii="Arial" w:hAnsi="Arial" w:cs="Arial" w:eastAsia="Arial"/>
          <w:sz w:val="24"/>
          <w:szCs w:val="24"/>
          <w:spacing w:val="1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406" w:lineRule="exact"/>
        <w:ind w:left="3960" w:right="3699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7.120087pt;margin-top:13.757814pt;width:3.652305pt;height:5.977585pt;mso-position-horizontal-relative:page;mso-position-vertical-relative:paragraph;z-index:-687" type="#_x0000_t202" filled="f" stroked="f">
            <v:textbox inset="0,0,0,0">
              <w:txbxContent>
                <w:p>
                  <w:pPr>
                    <w:spacing w:before="7" w:after="0" w:line="113" w:lineRule="exact"/>
                    <w:ind w:right="-58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Pr/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9"/>
                      <w:position w:val="-2"/>
                    </w:rPr>
                    <w:t>1</w:t>
                  </w:r>
                  <w:r>
                    <w:rPr>
                      <w:rFonts w:ascii="Arial" w:hAnsi="Arial" w:cs="Arial" w:eastAsia="Arial"/>
                      <w:sz w:val="12"/>
                      <w:szCs w:val="1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3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9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1"/>
        </w:rPr>
        <w:t>1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2"/>
          <w:position w:val="3"/>
        </w:rPr>
        <w:t>±</w:t>
      </w:r>
      <w:r>
        <w:rPr>
          <w:rFonts w:ascii="Gulim" w:hAnsi="Gulim" w:cs="Gulim" w:eastAsia="Gulim"/>
          <w:sz w:val="24"/>
          <w:szCs w:val="24"/>
          <w:spacing w:val="-25"/>
          <w:w w:val="92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  <w:position w:val="3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1"/>
          <w:position w:val="-1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1"/>
          <w:position w:val="-1"/>
        </w:rPr>
        <w:t>0</w:t>
      </w:r>
      <w:r>
        <w:rPr>
          <w:rFonts w:ascii="Arial" w:hAnsi="Arial" w:cs="Arial" w:eastAsia="Arial"/>
          <w:sz w:val="16"/>
          <w:szCs w:val="16"/>
          <w:spacing w:val="2"/>
          <w:w w:val="101"/>
          <w:position w:val="-1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-1"/>
        </w:rPr>
        <w:t>5</w:t>
      </w:r>
      <w:r>
        <w:rPr>
          <w:rFonts w:ascii="Arial" w:hAnsi="Arial" w:cs="Arial" w:eastAsia="Arial"/>
          <w:sz w:val="16"/>
          <w:szCs w:val="16"/>
          <w:spacing w:val="17"/>
          <w:w w:val="101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2"/>
          <w:position w:val="3"/>
        </w:rPr>
        <w:t>×</w:t>
      </w:r>
      <w:r>
        <w:rPr>
          <w:rFonts w:ascii="Gulim" w:hAnsi="Gulim" w:cs="Gulim" w:eastAsia="Gulim"/>
          <w:sz w:val="24"/>
          <w:szCs w:val="24"/>
          <w:spacing w:val="-20"/>
          <w:w w:val="92"/>
          <w:position w:val="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3"/>
        </w:rPr>
        <w:t>s</w:t>
      </w:r>
      <w:r>
        <w:rPr>
          <w:rFonts w:ascii="Arial" w:hAnsi="Arial" w:cs="Arial" w:eastAsia="Arial"/>
          <w:sz w:val="16"/>
          <w:szCs w:val="16"/>
          <w:spacing w:val="-71"/>
          <w:w w:val="103"/>
          <w:position w:val="-5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58"/>
          <w:position w:val="0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355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97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14"/>
          <w:w w:val="91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  <w:position w:val="-1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1"/>
          <w:position w:val="-4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1"/>
          <w:position w:val="-4"/>
        </w:rPr>
        <w:t>0</w:t>
      </w:r>
      <w:r>
        <w:rPr>
          <w:rFonts w:ascii="Arial" w:hAnsi="Arial" w:cs="Arial" w:eastAsia="Arial"/>
          <w:sz w:val="16"/>
          <w:szCs w:val="16"/>
          <w:spacing w:val="2"/>
          <w:w w:val="101"/>
          <w:position w:val="-4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-4"/>
        </w:rPr>
        <w:t>5</w:t>
      </w:r>
      <w:r>
        <w:rPr>
          <w:rFonts w:ascii="Arial" w:hAnsi="Arial" w:cs="Arial" w:eastAsia="Arial"/>
          <w:sz w:val="16"/>
          <w:szCs w:val="16"/>
          <w:spacing w:val="36"/>
          <w:w w:val="101"/>
          <w:position w:val="-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19"/>
          <w:w w:val="100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2"/>
          <w:position w:val="-1"/>
        </w:rPr>
        <w:t>−</w:t>
      </w:r>
      <w:r>
        <w:rPr>
          <w:rFonts w:ascii="Gulim" w:hAnsi="Gulim" w:cs="Gulim" w:eastAsia="Gulim"/>
          <w:sz w:val="24"/>
          <w:szCs w:val="24"/>
          <w:spacing w:val="-3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2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z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5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36"/>
        </w:rPr>
        <w:t>t</w:t>
      </w:r>
      <w:r>
        <w:rPr>
          <w:rFonts w:ascii="Arial" w:hAnsi="Arial" w:cs="Arial" w:eastAsia="Arial"/>
          <w:sz w:val="24"/>
          <w:szCs w:val="24"/>
          <w:w w:val="97"/>
        </w:rPr>
        <w:t>h</w:t>
      </w:r>
      <w:r>
        <w:rPr>
          <w:rFonts w:ascii="Arial" w:hAnsi="Arial" w:cs="Arial" w:eastAsia="Arial"/>
          <w:sz w:val="24"/>
          <w:szCs w:val="24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5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91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nd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6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7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3"/>
          <w:position w:val="1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13"/>
          <w:position w:val="-3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13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"/>
          <w:w w:val="113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13"/>
          <w:position w:val="-3"/>
        </w:rPr>
        <w:t>5</w:t>
      </w:r>
      <w:r>
        <w:rPr>
          <w:rFonts w:ascii="Arial" w:hAnsi="Arial" w:cs="Arial" w:eastAsia="Arial"/>
          <w:sz w:val="16"/>
          <w:szCs w:val="16"/>
          <w:spacing w:val="-20"/>
          <w:w w:val="113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=</w:t>
      </w:r>
      <w:r>
        <w:rPr>
          <w:rFonts w:ascii="Arial" w:hAnsi="Arial" w:cs="Arial" w:eastAsia="Arial"/>
          <w:sz w:val="24"/>
          <w:szCs w:val="24"/>
          <w:spacing w:val="15"/>
          <w:w w:val="113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1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44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21"/>
          <w:w w:val="86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1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1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%</w:t>
      </w:r>
      <w:r>
        <w:rPr>
          <w:rFonts w:ascii="Arial" w:hAnsi="Arial" w:cs="Arial" w:eastAsia="Arial"/>
          <w:sz w:val="24"/>
          <w:szCs w:val="24"/>
          <w:spacing w:val="23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33"/>
          <w:w w:val="89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1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90"/>
          <w:position w:val="1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3</w:t>
      </w:r>
      <w:r>
        <w:rPr>
          <w:rFonts w:ascii="Arial" w:hAnsi="Arial" w:cs="Arial" w:eastAsia="Arial"/>
          <w:sz w:val="24"/>
          <w:szCs w:val="24"/>
          <w:spacing w:val="-4"/>
          <w:w w:val="90"/>
          <w:position w:val="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0"/>
          <w:position w:val="1"/>
        </w:rPr>
        <w:t>±</w:t>
      </w:r>
      <w:r>
        <w:rPr>
          <w:rFonts w:ascii="Gulim" w:hAnsi="Gulim" w:cs="Gulim" w:eastAsia="Gulim"/>
          <w:sz w:val="24"/>
          <w:szCs w:val="24"/>
          <w:spacing w:val="-14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1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1"/>
        </w:rPr>
        <w:t>8</w:t>
      </w:r>
      <w:r>
        <w:rPr>
          <w:rFonts w:ascii="Arial" w:hAnsi="Arial" w:cs="Arial" w:eastAsia="Arial"/>
          <w:sz w:val="24"/>
          <w:szCs w:val="24"/>
          <w:spacing w:val="-12"/>
          <w:w w:val="90"/>
          <w:position w:val="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0"/>
          <w:position w:val="1"/>
        </w:rPr>
        <w:t>×</w:t>
      </w:r>
      <w:r>
        <w:rPr>
          <w:rFonts w:ascii="Gulim" w:hAnsi="Gulim" w:cs="Gulim" w:eastAsia="Gulim"/>
          <w:sz w:val="24"/>
          <w:szCs w:val="24"/>
          <w:spacing w:val="-14"/>
          <w:w w:val="9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2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65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5"/>
        </w:rPr>
        <w:t>(</w:t>
      </w:r>
      <w:r>
        <w:rPr>
          <w:rFonts w:ascii="Gulim" w:hAnsi="Gulim" w:cs="Gulim" w:eastAsia="Gulim"/>
          <w:sz w:val="24"/>
          <w:szCs w:val="24"/>
          <w:spacing w:val="1"/>
          <w:w w:val="95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95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,</w:t>
      </w:r>
      <w:r>
        <w:rPr>
          <w:rFonts w:ascii="Arial" w:hAnsi="Arial" w:cs="Arial" w:eastAsia="Arial"/>
          <w:sz w:val="24"/>
          <w:szCs w:val="24"/>
          <w:spacing w:val="-22"/>
          <w:w w:val="95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100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-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.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4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4"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4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14"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14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35"/>
          <w:w w:val="114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0" w:after="0" w:line="265" w:lineRule="exact"/>
        <w:ind w:left="4924" w:right="3952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4"/>
          <w:szCs w:val="24"/>
          <w:spacing w:val="-98"/>
          <w:w w:val="95"/>
          <w:position w:val="-8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-1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11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53" w:lineRule="exact"/>
        <w:ind w:left="4164" w:right="3827"/>
        <w:jc w:val="center"/>
        <w:tabs>
          <w:tab w:pos="5200" w:val="left"/>
        </w:tabs>
        <w:rPr>
          <w:rFonts w:ascii="Arial" w:hAnsi="Arial" w:cs="Arial" w:eastAsia="Arial"/>
          <w:sz w:val="24"/>
          <w:szCs w:val="24"/>
        </w:rPr>
      </w:pPr>
      <w:rPr/>
      <w:r>
        <w:rPr/>
        <w:pict>
          <v:group style="position:absolute;margin-left:332.376007pt;margin-top:6.173436pt;width:15.12pt;height:.1pt;mso-position-horizontal-relative:page;mso-position-vertical-relative:paragraph;z-index:-689" coordorigin="6648,123" coordsize="302,2">
            <v:shape style="position:absolute;left:6648;top:123;width:302;height:2" coordorigin="6648,123" coordsize="302,0" path="m6648,123l6950,123e" filled="f" stroked="t" strokeweight=".48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2.400269pt;margin-top:8.160007pt;width:10.952138pt;height:11.95521pt;mso-position-horizontal-relative:page;mso-position-vertical-relative:paragraph;z-index:-686" type="#_x0000_t202" filled="f" stroked="f">
            <v:textbox inset="0,0,0,0">
              <w:txbxContent>
                <w:p>
                  <w:pPr>
                    <w:spacing w:before="0" w:after="0" w:line="239" w:lineRule="exact"/>
                    <w:ind w:right="-76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24"/>
                      <w:szCs w:val="24"/>
                      <w:w w:val="91"/>
                      <w:position w:val="1"/>
                    </w:rPr>
                    <w:t>s</w:t>
                  </w:r>
                  <w:r>
                    <w:rPr>
                      <w:rFonts w:ascii="Arial" w:hAnsi="Arial" w:cs="Arial" w:eastAsia="Arial"/>
                      <w:sz w:val="24"/>
                      <w:szCs w:val="24"/>
                      <w:spacing w:val="-43"/>
                      <w:w w:val="100"/>
                      <w:position w:val="1"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58"/>
                      <w:position w:val="-2"/>
                    </w:rPr>
                    <w:t>ˆ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4"/>
          <w:szCs w:val="24"/>
          <w:spacing w:val="2"/>
          <w:w w:val="116"/>
          <w:position w:val="2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position w:val="-2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6"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16"/>
          <w:position w:val="-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16"/>
          <w:position w:val="-2"/>
        </w:rPr>
        <w:t>t</w:t>
      </w:r>
      <w:r>
        <w:rPr>
          <w:rFonts w:ascii="Arial" w:hAnsi="Arial" w:cs="Arial" w:eastAsia="Arial"/>
          <w:sz w:val="16"/>
          <w:szCs w:val="16"/>
          <w:spacing w:val="18"/>
          <w:w w:val="116"/>
          <w:position w:val="-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6"/>
          <w:position w:val="2"/>
        </w:rPr>
        <w:t>=</w:t>
      </w:r>
      <w:r>
        <w:rPr>
          <w:rFonts w:ascii="Arial" w:hAnsi="Arial" w:cs="Arial" w:eastAsia="Arial"/>
          <w:sz w:val="24"/>
          <w:szCs w:val="24"/>
          <w:spacing w:val="-59"/>
          <w:w w:val="116"/>
          <w:position w:val="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2"/>
        </w:rPr>
      </w:r>
      <w:r>
        <w:rPr>
          <w:rFonts w:ascii="Arial" w:hAnsi="Arial" w:cs="Arial" w:eastAsia="Arial"/>
          <w:sz w:val="24"/>
          <w:szCs w:val="24"/>
          <w:spacing w:val="0"/>
          <w:w w:val="97"/>
          <w:position w:val="2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7" w:after="0" w:line="185" w:lineRule="exact"/>
        <w:ind w:left="5006" w:right="3941"/>
        <w:jc w:val="center"/>
        <w:rPr>
          <w:rFonts w:ascii="Arial" w:hAnsi="Arial" w:cs="Arial" w:eastAsia="Arial"/>
          <w:sz w:val="12"/>
          <w:szCs w:val="12"/>
        </w:rPr>
      </w:pPr>
      <w:rPr/>
      <w:r>
        <w:rPr>
          <w:rFonts w:ascii="Arial" w:hAnsi="Arial" w:cs="Arial" w:eastAsia="Arial"/>
          <w:sz w:val="16"/>
          <w:szCs w:val="16"/>
          <w:spacing w:val="1"/>
          <w:w w:val="103"/>
        </w:rPr>
        <w:t>β</w:t>
      </w:r>
      <w:r>
        <w:rPr>
          <w:rFonts w:ascii="Arial" w:hAnsi="Arial" w:cs="Arial" w:eastAsia="Arial"/>
          <w:sz w:val="12"/>
          <w:szCs w:val="12"/>
          <w:spacing w:val="0"/>
          <w:w w:val="109"/>
          <w:position w:val="-3"/>
        </w:rPr>
        <w:t>1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0"/>
        </w:rPr>
      </w:r>
    </w:p>
    <w:p>
      <w:pPr>
        <w:spacing w:before="12" w:after="0" w:line="233" w:lineRule="auto"/>
        <w:ind w:left="440" w:right="52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bu</w:t>
      </w:r>
      <w:r>
        <w:rPr>
          <w:rFonts w:ascii="Arial" w:hAnsi="Arial" w:cs="Arial" w:eastAsia="Arial"/>
          <w:sz w:val="24"/>
          <w:szCs w:val="2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42"/>
        </w:rPr>
        <w:t>“</w:t>
      </w:r>
      <w:r>
        <w:rPr>
          <w:rFonts w:ascii="Arial" w:hAnsi="Arial" w:cs="Arial" w:eastAsia="Arial"/>
          <w:sz w:val="24"/>
          <w:szCs w:val="24"/>
          <w:spacing w:val="0"/>
          <w:w w:val="142"/>
        </w:rPr>
        <w:t>t</w:t>
      </w:r>
      <w:r>
        <w:rPr>
          <w:rFonts w:ascii="Arial" w:hAnsi="Arial" w:cs="Arial" w:eastAsia="Arial"/>
          <w:sz w:val="24"/>
          <w:szCs w:val="24"/>
          <w:spacing w:val="-18"/>
          <w:w w:val="142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6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6"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6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16"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16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18"/>
          <w:w w:val="116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6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9"/>
          <w:w w:val="116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89"/>
          <w:position w:val="0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6</w:t>
      </w:r>
      <w:r>
        <w:rPr>
          <w:rFonts w:ascii="Arial" w:hAnsi="Arial" w:cs="Arial" w:eastAsia="Arial"/>
          <w:sz w:val="24"/>
          <w:szCs w:val="24"/>
          <w:spacing w:val="2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54"/>
          <w:w w:val="8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8"/>
          <w:position w:val="0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α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4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4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4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0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4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84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4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14"/>
          <w:position w:val="-3"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4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14"/>
          <w:position w:val="-3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14"/>
          <w:position w:val="-3"/>
        </w:rPr>
        <w:t>t</w:t>
      </w:r>
      <w:r>
        <w:rPr>
          <w:rFonts w:ascii="Arial" w:hAnsi="Arial" w:cs="Arial" w:eastAsia="Arial"/>
          <w:sz w:val="16"/>
          <w:szCs w:val="16"/>
          <w:spacing w:val="21"/>
          <w:w w:val="114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0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(</w:t>
      </w:r>
      <w:r>
        <w:rPr>
          <w:rFonts w:ascii="Gulim" w:hAnsi="Gulim" w:cs="Gulim" w:eastAsia="Gulim"/>
          <w:sz w:val="24"/>
          <w:szCs w:val="24"/>
          <w:spacing w:val="1"/>
          <w:w w:val="92"/>
          <w:position w:val="1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126"/>
          <w:position w:val="1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5"/>
          <w:position w:val="-3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"/>
          <w:w w:val="95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2"/>
          <w:w w:val="95"/>
          <w:position w:val="-3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2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4"/>
          <w:position w:val="1"/>
        </w:rPr>
        <w:t>t</w:t>
      </w:r>
      <w:r>
        <w:rPr>
          <w:rFonts w:ascii="Arial" w:hAnsi="Arial" w:cs="Arial" w:eastAsia="Arial"/>
          <w:sz w:val="16"/>
          <w:szCs w:val="16"/>
          <w:spacing w:val="1"/>
          <w:w w:val="104"/>
          <w:position w:val="-3"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4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"/>
          <w:w w:val="104"/>
          <w:position w:val="-3"/>
        </w:rPr>
        <w:t>2</w:t>
      </w:r>
      <w:r>
        <w:rPr>
          <w:rFonts w:ascii="Arial" w:hAnsi="Arial" w:cs="Arial" w:eastAsia="Arial"/>
          <w:sz w:val="16"/>
          <w:szCs w:val="16"/>
          <w:spacing w:val="7"/>
          <w:w w:val="104"/>
          <w:position w:val="-3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65"/>
          <w:w w:val="104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4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4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27"/>
          <w:w w:val="104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  <w:position w:val="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41"/>
          <w:w w:val="8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1"/>
        </w:rPr>
        <w:t>-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6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4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24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3"/>
          <w:w w:val="84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84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4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42"/>
          <w:w w:val="84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3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8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(</w:t>
      </w:r>
      <w:r>
        <w:rPr>
          <w:rFonts w:ascii="Gulim" w:hAnsi="Gulim" w:cs="Gulim" w:eastAsia="Gulim"/>
          <w:sz w:val="24"/>
          <w:szCs w:val="24"/>
          <w:spacing w:val="1"/>
          <w:w w:val="91"/>
          <w:position w:val="1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1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9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1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1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1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32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1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-4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1"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4"/>
          <w:w w:val="91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  <w:position w:val="1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1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1"/>
          <w:position w:val="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4" w:lineRule="exact"/>
        <w:ind w:left="440" w:right="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1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42"/>
          <w:w w:val="8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2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3"/>
        </w:rPr>
        <w:t>’</w:t>
      </w:r>
      <w:r>
        <w:rPr>
          <w:rFonts w:ascii="Arial" w:hAnsi="Arial" w:cs="Arial" w:eastAsia="Arial"/>
          <w:sz w:val="24"/>
          <w:szCs w:val="24"/>
          <w:spacing w:val="-4"/>
          <w:w w:val="103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C</w:t>
      </w:r>
      <w:r>
        <w:rPr>
          <w:rFonts w:ascii="Arial" w:hAnsi="Arial" w:cs="Arial" w:eastAsia="Arial"/>
          <w:sz w:val="24"/>
          <w:szCs w:val="24"/>
          <w:spacing w:val="-18"/>
          <w:w w:val="103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103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P</w:t>
      </w:r>
      <w:r>
        <w:rPr>
          <w:rFonts w:ascii="Arial" w:hAnsi="Arial" w:cs="Arial" w:eastAsia="Arial"/>
          <w:sz w:val="24"/>
          <w:szCs w:val="24"/>
          <w:spacing w:val="-4"/>
          <w:w w:val="103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3"/>
        </w:rPr>
        <w:t>V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E</w:t>
      </w:r>
      <w:r>
        <w:rPr>
          <w:rFonts w:ascii="Arial" w:hAnsi="Arial" w:cs="Arial" w:eastAsia="Arial"/>
          <w:sz w:val="24"/>
          <w:szCs w:val="24"/>
          <w:spacing w:val="-19"/>
          <w:w w:val="10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03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3"/>
        </w:rPr>
        <w:t>’</w:t>
      </w:r>
      <w:r>
        <w:rPr>
          <w:rFonts w:ascii="Arial" w:hAnsi="Arial" w:cs="Arial" w:eastAsia="Arial"/>
          <w:sz w:val="24"/>
          <w:szCs w:val="24"/>
          <w:spacing w:val="0"/>
          <w:w w:val="103"/>
        </w:rPr>
        <w:t>,</w:t>
      </w:r>
      <w:r>
        <w:rPr>
          <w:rFonts w:ascii="Arial" w:hAnsi="Arial" w:cs="Arial" w:eastAsia="Arial"/>
          <w:sz w:val="24"/>
          <w:szCs w:val="24"/>
          <w:spacing w:val="20"/>
          <w:w w:val="10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8" w:lineRule="exact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85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85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85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,</w:t>
      </w:r>
      <w:r>
        <w:rPr>
          <w:rFonts w:ascii="Arial" w:hAnsi="Arial" w:cs="Arial" w:eastAsia="Arial"/>
          <w:sz w:val="24"/>
          <w:szCs w:val="24"/>
          <w:spacing w:val="5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(</w:t>
      </w:r>
      <w:r>
        <w:rPr>
          <w:rFonts w:ascii="Gulim" w:hAnsi="Gulim" w:cs="Gulim" w:eastAsia="Gulim"/>
          <w:sz w:val="24"/>
          <w:szCs w:val="24"/>
          <w:spacing w:val="1"/>
          <w:w w:val="95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95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5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95"/>
        </w:rPr>
        <w:t>,</w:t>
      </w:r>
      <w:r>
        <w:rPr>
          <w:rFonts w:ascii="Arial" w:hAnsi="Arial" w:cs="Arial" w:eastAsia="Arial"/>
          <w:sz w:val="24"/>
          <w:szCs w:val="24"/>
          <w:spacing w:val="-22"/>
          <w:w w:val="95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100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(</w:t>
      </w:r>
      <w:r>
        <w:rPr>
          <w:rFonts w:ascii="Arial" w:hAnsi="Arial" w:cs="Arial" w:eastAsia="Arial"/>
          <w:sz w:val="24"/>
          <w:szCs w:val="24"/>
          <w:spacing w:val="2"/>
          <w:w w:val="115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f</w:t>
      </w:r>
      <w:r>
        <w:rPr>
          <w:rFonts w:ascii="Arial" w:hAnsi="Arial" w:cs="Arial" w:eastAsia="Arial"/>
          <w:sz w:val="24"/>
          <w:szCs w:val="24"/>
          <w:spacing w:val="-14"/>
          <w:w w:val="115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2"/>
          <w:w w:val="175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720" w:right="132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2" w:lineRule="auto"/>
        <w:ind w:left="440" w:right="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36"/>
        </w:rPr>
        <w:t>t</w:t>
      </w:r>
      <w:r>
        <w:rPr>
          <w:rFonts w:ascii="Arial" w:hAnsi="Arial" w:cs="Arial" w:eastAsia="Arial"/>
          <w:sz w:val="24"/>
          <w:szCs w:val="24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</w:t>
      </w:r>
      <w:r>
        <w:rPr>
          <w:rFonts w:ascii="Arial" w:hAnsi="Arial" w:cs="Arial" w:eastAsia="Arial"/>
          <w:sz w:val="24"/>
          <w:szCs w:val="24"/>
          <w:spacing w:val="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91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91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4"/>
          <w:w w:val="90"/>
        </w:rPr>
        <w:t>b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46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4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89" w:lineRule="exact"/>
        <w:ind w:left="440" w:right="2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0"/>
          <w:w w:val="106"/>
          <w:position w:val="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1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1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1"/>
        </w:rPr>
        <w:t>%</w:t>
      </w:r>
      <w:r>
        <w:rPr>
          <w:rFonts w:ascii="Arial" w:hAnsi="Arial" w:cs="Arial" w:eastAsia="Arial"/>
          <w:sz w:val="24"/>
          <w:szCs w:val="24"/>
          <w:spacing w:val="28"/>
          <w:w w:val="88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  <w:position w:val="1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position w:val="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1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1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1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1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1"/>
        </w:rPr>
        <w:t>l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1"/>
        </w:rPr>
        <w:t>(</w:t>
      </w:r>
      <w:r>
        <w:rPr>
          <w:rFonts w:ascii="Gulim" w:hAnsi="Gulim" w:cs="Gulim" w:eastAsia="Gulim"/>
          <w:sz w:val="24"/>
          <w:szCs w:val="24"/>
          <w:spacing w:val="1"/>
          <w:w w:val="95"/>
          <w:position w:val="1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95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5"/>
          <w:position w:val="1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95"/>
          <w:position w:val="1"/>
        </w:rPr>
        <w:t>,</w:t>
      </w:r>
      <w:r>
        <w:rPr>
          <w:rFonts w:ascii="Arial" w:hAnsi="Arial" w:cs="Arial" w:eastAsia="Arial"/>
          <w:sz w:val="24"/>
          <w:szCs w:val="24"/>
          <w:spacing w:val="-22"/>
          <w:w w:val="95"/>
          <w:position w:val="1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100"/>
          <w:position w:val="1"/>
        </w:rPr>
        <w:t>−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7" w:lineRule="auto"/>
        <w:ind w:left="440" w:right="4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-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1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2"/>
        </w:rPr>
        <w:t>?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-3"/>
        </w:rPr>
        <w:t> </w:t>
      </w:r>
      <w:r>
        <w:rPr>
          <w:rFonts w:ascii="Gulim" w:hAnsi="Gulim" w:cs="Gulim" w:eastAsia="Gulim"/>
          <w:sz w:val="24"/>
          <w:szCs w:val="24"/>
          <w:spacing w:val="-2"/>
          <w:w w:val="116"/>
          <w:position w:val="0"/>
        </w:rPr>
        <w:t>/</w:t>
      </w:r>
      <w:r>
        <w:rPr>
          <w:rFonts w:ascii="Arial" w:hAnsi="Arial" w:cs="Arial" w:eastAsia="Arial"/>
          <w:sz w:val="24"/>
          <w:szCs w:val="24"/>
          <w:spacing w:val="0"/>
          <w:w w:val="116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3"/>
          <w:w w:val="11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9" w:after="0" w:line="278" w:lineRule="exact"/>
        <w:ind w:left="440" w:right="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136"/>
        </w:rPr>
        <w:t>t</w:t>
      </w:r>
      <w:r>
        <w:rPr>
          <w:rFonts w:ascii="Arial" w:hAnsi="Arial" w:cs="Arial" w:eastAsia="Arial"/>
          <w:sz w:val="24"/>
          <w:szCs w:val="24"/>
          <w:w w:val="97"/>
        </w:rPr>
        <w:t>h</w:t>
      </w:r>
      <w:r>
        <w:rPr>
          <w:rFonts w:ascii="Arial" w:hAnsi="Arial" w:cs="Arial" w:eastAsia="Arial"/>
          <w:sz w:val="24"/>
          <w:szCs w:val="24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1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;</w:t>
      </w:r>
      <w:r>
        <w:rPr>
          <w:rFonts w:ascii="Arial" w:hAnsi="Arial" w:cs="Arial" w:eastAsia="Arial"/>
          <w:sz w:val="24"/>
          <w:szCs w:val="24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6"/>
          <w:w w:val="10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46"/>
          <w:w w:val="8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-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-18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2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6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8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  <w:position w:val="0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  <w:position w:val="0"/>
        </w:rPr>
        <w:t>-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(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440" w:right="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9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h</w:t>
      </w:r>
      <w:r>
        <w:rPr>
          <w:rFonts w:ascii="Arial" w:hAnsi="Arial" w:cs="Arial" w:eastAsia="Arial"/>
          <w:sz w:val="24"/>
          <w:szCs w:val="24"/>
          <w:spacing w:val="19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un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8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4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o</w:t>
      </w:r>
      <w:r>
        <w:rPr>
          <w:rFonts w:ascii="Arial" w:hAnsi="Arial" w:cs="Arial" w:eastAsia="Arial"/>
          <w:sz w:val="24"/>
          <w:szCs w:val="24"/>
          <w:spacing w:val="18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4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4"/>
        </w:rPr>
        <w:t>e</w:t>
      </w:r>
      <w:r>
        <w:rPr>
          <w:rFonts w:ascii="Arial" w:hAnsi="Arial" w:cs="Arial" w:eastAsia="Arial"/>
          <w:sz w:val="24"/>
          <w:szCs w:val="24"/>
          <w:spacing w:val="35"/>
          <w:w w:val="84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j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440" w:right="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31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-9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0"/>
        </w:rPr>
        <w:t>ffi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95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-2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7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93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¯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2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4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16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,</w:t>
      </w:r>
      <w:r>
        <w:rPr>
          <w:rFonts w:ascii="Arial" w:hAnsi="Arial" w:cs="Arial" w:eastAsia="Arial"/>
          <w:sz w:val="24"/>
          <w:szCs w:val="24"/>
          <w:spacing w:val="18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%</w:t>
      </w:r>
      <w:r>
        <w:rPr>
          <w:rFonts w:ascii="Arial" w:hAnsi="Arial" w:cs="Arial" w:eastAsia="Arial"/>
          <w:sz w:val="24"/>
          <w:szCs w:val="24"/>
          <w:spacing w:val="50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6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100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1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5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3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0"/>
        </w:rPr>
        <w:t>t</w:t>
      </w:r>
      <w:r>
        <w:rPr>
          <w:rFonts w:ascii="Arial" w:hAnsi="Arial" w:cs="Arial" w:eastAsia="Arial"/>
          <w:sz w:val="24"/>
          <w:szCs w:val="24"/>
          <w:spacing w:val="-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-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27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17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6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</w:rPr>
        <w:t>s</w:t>
      </w:r>
      <w:r>
        <w:rPr>
          <w:rFonts w:ascii="Arial" w:hAnsi="Arial" w:cs="Arial" w:eastAsia="Arial"/>
          <w:sz w:val="24"/>
          <w:szCs w:val="24"/>
          <w:spacing w:val="12"/>
          <w:w w:val="8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n: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"/>
          <w:w w:val="92"/>
        </w:rPr>
        <w:t>q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9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1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9"/>
        </w:rPr>
        <w:t>2</w:t>
      </w:r>
      <w:r>
        <w:rPr>
          <w:rFonts w:ascii="Arial" w:hAnsi="Arial" w:cs="Arial" w:eastAsia="Arial"/>
          <w:sz w:val="16"/>
          <w:szCs w:val="16"/>
          <w:spacing w:val="35"/>
          <w:w w:val="111"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6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1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91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4"/>
          <w:w w:val="91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0"/>
        </w:rPr>
        <w:t>g</w:t>
      </w:r>
      <w:r>
        <w:rPr>
          <w:rFonts w:ascii="Arial" w:hAnsi="Arial" w:cs="Arial" w:eastAsia="Arial"/>
          <w:sz w:val="24"/>
          <w:szCs w:val="24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-6"/>
          <w:w w:val="87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b: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67" w:lineRule="exact"/>
        <w:ind w:left="440" w:right="586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9"/>
          <w:position w:val="-3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-3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3"/>
        </w:rPr>
        <w:t>5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-3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100"/>
          <w:position w:val="-3"/>
        </w:rPr>
        <w:t>≤</w:t>
      </w:r>
      <w:r>
        <w:rPr>
          <w:rFonts w:ascii="Gulim" w:hAnsi="Gulim" w:cs="Gulim" w:eastAsia="Gulim"/>
          <w:sz w:val="24"/>
          <w:szCs w:val="24"/>
          <w:spacing w:val="-2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11"/>
          <w:position w:val="-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6"/>
        </w:rPr>
        <w:t>2</w:t>
      </w:r>
      <w:r>
        <w:rPr>
          <w:rFonts w:ascii="Arial" w:hAnsi="Arial" w:cs="Arial" w:eastAsia="Arial"/>
          <w:sz w:val="16"/>
          <w:szCs w:val="16"/>
          <w:spacing w:val="31"/>
          <w:w w:val="111"/>
          <w:position w:val="6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92"/>
          <w:position w:val="-3"/>
        </w:rPr>
        <w:t>≤</w:t>
      </w:r>
      <w:r>
        <w:rPr>
          <w:rFonts w:ascii="Gulim" w:hAnsi="Gulim" w:cs="Gulim" w:eastAsia="Gulim"/>
          <w:sz w:val="24"/>
          <w:szCs w:val="24"/>
          <w:spacing w:val="-10"/>
          <w:w w:val="92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3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3"/>
        </w:rPr>
        <w:t>:</w:t>
      </w:r>
      <w:r>
        <w:rPr>
          <w:rFonts w:ascii="Arial" w:hAnsi="Arial" w:cs="Arial" w:eastAsia="Arial"/>
          <w:sz w:val="24"/>
          <w:szCs w:val="24"/>
          <w:spacing w:val="22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3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3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3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3"/>
        </w:rPr>
        <w:t>g</w:t>
      </w:r>
      <w:r>
        <w:rPr>
          <w:rFonts w:ascii="Arial" w:hAnsi="Arial" w:cs="Arial" w:eastAsia="Arial"/>
          <w:sz w:val="24"/>
          <w:szCs w:val="24"/>
          <w:spacing w:val="1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3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-3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3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3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3"/>
        </w:rPr>
        <w:t>;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8" w:lineRule="exact"/>
        <w:ind w:left="440" w:right="36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9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-1"/>
        </w:rPr>
        <w:t>5</w:t>
      </w:r>
      <w:r>
        <w:rPr>
          <w:rFonts w:ascii="Arial" w:hAnsi="Arial" w:cs="Arial" w:eastAsia="Arial"/>
          <w:sz w:val="24"/>
          <w:szCs w:val="24"/>
          <w:spacing w:val="6"/>
          <w:w w:val="89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100"/>
          <w:position w:val="-1"/>
        </w:rPr>
        <w:t>≤</w:t>
      </w:r>
      <w:r>
        <w:rPr>
          <w:rFonts w:ascii="Gulim" w:hAnsi="Gulim" w:cs="Gulim" w:eastAsia="Gulim"/>
          <w:sz w:val="24"/>
          <w:szCs w:val="24"/>
          <w:spacing w:val="-2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14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14"/>
          <w:position w:val="7"/>
        </w:rPr>
        <w:t>2</w:t>
      </w:r>
      <w:r>
        <w:rPr>
          <w:rFonts w:ascii="Arial" w:hAnsi="Arial" w:cs="Arial" w:eastAsia="Arial"/>
          <w:sz w:val="16"/>
          <w:szCs w:val="16"/>
          <w:spacing w:val="24"/>
          <w:w w:val="114"/>
          <w:position w:val="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  <w:position w:val="-1"/>
        </w:rPr>
        <w:t>&lt;</w:t>
      </w:r>
      <w:r>
        <w:rPr>
          <w:rFonts w:ascii="Arial" w:hAnsi="Arial" w:cs="Arial" w:eastAsia="Arial"/>
          <w:sz w:val="24"/>
          <w:szCs w:val="24"/>
          <w:spacing w:val="8"/>
          <w:w w:val="114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6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7"/>
          <w:w w:val="86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h;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85" w:lineRule="exact"/>
        <w:ind w:left="440" w:right="13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0</w:t>
      </w:r>
      <w:r>
        <w:rPr>
          <w:rFonts w:ascii="Arial" w:hAnsi="Arial" w:cs="Arial" w:eastAsia="Arial"/>
          <w:sz w:val="24"/>
          <w:szCs w:val="24"/>
          <w:spacing w:val="-18"/>
          <w:w w:val="100"/>
          <w:position w:val="-1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100"/>
          <w:position w:val="-1"/>
        </w:rPr>
        <w:t>≤</w:t>
      </w:r>
      <w:r>
        <w:rPr>
          <w:rFonts w:ascii="Gulim" w:hAnsi="Gulim" w:cs="Gulim" w:eastAsia="Gulim"/>
          <w:sz w:val="24"/>
          <w:szCs w:val="24"/>
          <w:spacing w:val="-2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6"/>
          <w:w w:val="114"/>
          <w:position w:val="-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14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24"/>
          <w:w w:val="114"/>
          <w:position w:val="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4"/>
          <w:position w:val="-1"/>
        </w:rPr>
        <w:t>&lt;</w:t>
      </w:r>
      <w:r>
        <w:rPr>
          <w:rFonts w:ascii="Arial" w:hAnsi="Arial" w:cs="Arial" w:eastAsia="Arial"/>
          <w:sz w:val="24"/>
          <w:szCs w:val="24"/>
          <w:spacing w:val="8"/>
          <w:w w:val="114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:</w:t>
      </w:r>
      <w:r>
        <w:rPr>
          <w:rFonts w:ascii="Arial" w:hAnsi="Arial" w:cs="Arial" w:eastAsia="Arial"/>
          <w:sz w:val="24"/>
          <w:szCs w:val="24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y</w:t>
      </w:r>
      <w:r>
        <w:rPr>
          <w:rFonts w:ascii="Arial" w:hAnsi="Arial" w:cs="Arial" w:eastAsia="Arial"/>
          <w:sz w:val="24"/>
          <w:szCs w:val="24"/>
          <w:spacing w:val="11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  <w:position w:val="-1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h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-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  <w:position w:val="-1"/>
        </w:rPr>
        <w:t>g</w:t>
      </w:r>
      <w:r>
        <w:rPr>
          <w:rFonts w:ascii="Arial" w:hAnsi="Arial" w:cs="Arial" w:eastAsia="Arial"/>
          <w:sz w:val="24"/>
          <w:szCs w:val="24"/>
          <w:spacing w:val="8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-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-1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-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-1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-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-1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-1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r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-1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-1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37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6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6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1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e</w:t>
      </w:r>
      <w:r>
        <w:rPr>
          <w:rFonts w:ascii="Arial" w:hAnsi="Arial" w:cs="Arial" w:eastAsia="Arial"/>
          <w:sz w:val="24"/>
          <w:szCs w:val="24"/>
          <w:spacing w:val="27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3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86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1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G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4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04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R</w:t>
      </w:r>
      <w:r>
        <w:rPr>
          <w:rFonts w:ascii="Arial" w:hAnsi="Arial" w:cs="Arial" w:eastAsia="Arial"/>
          <w:sz w:val="24"/>
          <w:szCs w:val="24"/>
          <w:spacing w:val="16"/>
          <w:w w:val="104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8"/>
        </w:rPr>
        <w:t>G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SS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7"/>
        </w:rPr>
        <w:t>M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Mar w:header="1846" w:footer="218373552" w:top="2040" w:bottom="280" w:left="1720" w:right="1320"/>
          <w:pgSz w:w="12240" w:h="1584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2" w:lineRule="auto"/>
        <w:ind w:left="440" w:right="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u</w:t>
      </w:r>
      <w:r>
        <w:rPr>
          <w:rFonts w:ascii="Arial" w:hAnsi="Arial" w:cs="Arial" w:eastAsia="Arial"/>
          <w:sz w:val="24"/>
          <w:szCs w:val="24"/>
          <w:spacing w:val="-1"/>
          <w:w w:val="83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3"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8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1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1"/>
        </w:rPr>
        <w:t>s</w:t>
      </w:r>
      <w:r>
        <w:rPr>
          <w:rFonts w:ascii="Arial" w:hAnsi="Arial" w:cs="Arial" w:eastAsia="Arial"/>
          <w:sz w:val="24"/>
          <w:szCs w:val="24"/>
          <w:spacing w:val="42"/>
          <w:w w:val="81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9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3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up</w:t>
      </w:r>
      <w:r>
        <w:rPr>
          <w:rFonts w:ascii="Arial" w:hAnsi="Arial" w:cs="Arial" w:eastAsia="Arial"/>
          <w:sz w:val="24"/>
          <w:szCs w:val="24"/>
          <w:spacing w:val="4"/>
          <w:w w:val="87"/>
        </w:rPr>
        <w:t>p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87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440" w:right="99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7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88"/>
          <w:position w:val="0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8</w:t>
      </w:r>
      <w:r>
        <w:rPr>
          <w:rFonts w:ascii="Arial" w:hAnsi="Arial" w:cs="Arial" w:eastAsia="Arial"/>
          <w:sz w:val="24"/>
          <w:szCs w:val="24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</w:t>
      </w:r>
      <w:r>
        <w:rPr>
          <w:rFonts w:ascii="Arial" w:hAnsi="Arial" w:cs="Arial" w:eastAsia="Arial"/>
          <w:sz w:val="24"/>
          <w:szCs w:val="24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7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8"/>
          <w:position w:val="0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8"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5"/>
          <w:w w:val="97"/>
          <w:position w:val="0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60" w:after="0" w:line="240" w:lineRule="auto"/>
        <w:ind w:left="2950" w:right="261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95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ˆ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</w:rPr>
        <w:t> </w:t>
      </w:r>
      <w:r>
        <w:rPr>
          <w:rFonts w:ascii="Gulim" w:hAnsi="Gulim" w:cs="Gulim" w:eastAsia="Gulim"/>
          <w:sz w:val="24"/>
          <w:szCs w:val="24"/>
          <w:spacing w:val="1"/>
          <w:w w:val="88"/>
        </w:rPr>
        <w:t>−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2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8</w:t>
      </w:r>
      <w:r>
        <w:rPr>
          <w:rFonts w:ascii="Arial" w:hAnsi="Arial" w:cs="Arial" w:eastAsia="Arial"/>
          <w:sz w:val="24"/>
          <w:szCs w:val="24"/>
          <w:spacing w:val="-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88"/>
        </w:rPr>
        <w:t>×</w:t>
      </w:r>
      <w:r>
        <w:rPr>
          <w:rFonts w:ascii="Gulim" w:hAnsi="Gulim" w:cs="Gulim" w:eastAsia="Gulim"/>
          <w:sz w:val="24"/>
          <w:szCs w:val="24"/>
          <w:spacing w:val="-8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440" w:right="6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-7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89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6</w:t>
      </w:r>
      <w:r>
        <w:rPr>
          <w:rFonts w:ascii="Arial" w:hAnsi="Arial" w:cs="Arial" w:eastAsia="Arial"/>
          <w:sz w:val="24"/>
          <w:szCs w:val="24"/>
          <w:spacing w:val="6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640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651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1"/>
          <w:w w:val="103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$</w:t>
      </w:r>
      <w:r>
        <w:rPr>
          <w:rFonts w:ascii="Arial" w:hAnsi="Arial" w:cs="Arial" w:eastAsia="Arial"/>
          <w:sz w:val="24"/>
          <w:szCs w:val="24"/>
          <w:spacing w:val="-1"/>
          <w:w w:val="99"/>
        </w:rPr>
        <w:t>P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6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603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w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8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4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78" w:lineRule="exact"/>
        <w:ind w:left="440" w:right="324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4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Gulim" w:hAnsi="Gulim" w:cs="Gulim" w:eastAsia="Gulim"/>
          <w:sz w:val="24"/>
          <w:szCs w:val="24"/>
          <w:spacing w:val="1"/>
          <w:w w:val="77"/>
        </w:rPr>
        <w:t>∼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18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828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5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</w:t>
      </w:r>
      <w:r>
        <w:rPr>
          <w:rFonts w:ascii="Arial" w:hAnsi="Arial" w:cs="Arial" w:eastAsia="Arial"/>
          <w:sz w:val="24"/>
          <w:szCs w:val="24"/>
          <w:spacing w:val="-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34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0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7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15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</w:rPr>
        <w:t>(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-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4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9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,</w:t>
      </w:r>
      <w:r>
        <w:rPr>
          <w:rFonts w:ascii="Arial" w:hAnsi="Arial" w:cs="Arial" w:eastAsia="Arial"/>
          <w:sz w:val="24"/>
          <w:szCs w:val="24"/>
          <w:spacing w:val="32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7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0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und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(</w:t>
      </w:r>
      <w:r>
        <w:rPr>
          <w:rFonts w:ascii="Arial" w:hAnsi="Arial" w:cs="Arial" w:eastAsia="Arial"/>
          <w:sz w:val="24"/>
          <w:szCs w:val="24"/>
          <w:spacing w:val="-3"/>
          <w:w w:val="96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,</w:t>
      </w:r>
      <w:r>
        <w:rPr>
          <w:rFonts w:ascii="Arial" w:hAnsi="Arial" w:cs="Arial" w:eastAsia="Arial"/>
          <w:sz w:val="24"/>
          <w:szCs w:val="24"/>
          <w:spacing w:val="-21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3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,</w:t>
      </w:r>
      <w:r>
        <w:rPr>
          <w:rFonts w:ascii="Arial" w:hAnsi="Arial" w:cs="Arial" w:eastAsia="Arial"/>
          <w:sz w:val="24"/>
          <w:szCs w:val="24"/>
          <w:spacing w:val="-17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7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8" w:lineRule="exact"/>
        <w:ind w:left="440" w:right="57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5"/>
          <w:w w:val="88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39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3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9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%</w:t>
      </w:r>
      <w:r>
        <w:rPr>
          <w:rFonts w:ascii="Arial" w:hAnsi="Arial" w:cs="Arial" w:eastAsia="Arial"/>
          <w:sz w:val="24"/>
          <w:szCs w:val="24"/>
          <w:spacing w:val="-1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p</w:t>
      </w:r>
      <w:r>
        <w:rPr>
          <w:rFonts w:ascii="Arial" w:hAnsi="Arial" w:cs="Arial" w:eastAsia="Arial"/>
          <w:sz w:val="24"/>
          <w:szCs w:val="24"/>
          <w:spacing w:val="-7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c</w:t>
      </w:r>
      <w:r>
        <w:rPr>
          <w:rFonts w:ascii="Arial" w:hAnsi="Arial" w:cs="Arial" w:eastAsia="Arial"/>
          <w:sz w:val="24"/>
          <w:szCs w:val="24"/>
          <w:spacing w:val="-1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2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11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0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98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9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34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d</w:t>
      </w:r>
      <w:r>
        <w:rPr>
          <w:rFonts w:ascii="Arial" w:hAnsi="Arial" w:cs="Arial" w:eastAsia="Arial"/>
          <w:sz w:val="24"/>
          <w:szCs w:val="24"/>
          <w:spacing w:val="-1"/>
          <w:w w:val="94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2"/>
        </w:rPr>
        <w:t>l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15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  <w:position w:val="0"/>
        </w:rPr>
        <w:t>k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100"/>
          <w:position w:val="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nd.</w:t>
      </w:r>
      <w:r>
        <w:rPr>
          <w:rFonts w:ascii="Arial" w:hAnsi="Arial" w:cs="Arial" w:eastAsia="Arial"/>
          <w:sz w:val="24"/>
          <w:szCs w:val="24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  <w:position w:val="0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  <w:position w:val="0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4"/>
          <w:szCs w:val="24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440" w:right="307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p</w:t>
      </w:r>
      <w:r>
        <w:rPr>
          <w:rFonts w:ascii="Arial" w:hAnsi="Arial" w:cs="Arial" w:eastAsia="Arial"/>
          <w:sz w:val="24"/>
          <w:szCs w:val="2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8"/>
          <w:w w:val="12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Gulim" w:hAnsi="Gulim" w:cs="Gulim" w:eastAsia="Gulim"/>
          <w:sz w:val="24"/>
          <w:szCs w:val="24"/>
          <w:spacing w:val="0"/>
          <w:w w:val="77"/>
        </w:rPr>
        <w:t>∼</w:t>
      </w:r>
      <w:r>
        <w:rPr>
          <w:rFonts w:ascii="Gulim" w:hAnsi="Gulim" w:cs="Gulim" w:eastAsia="Gulim"/>
          <w:sz w:val="24"/>
          <w:szCs w:val="24"/>
          <w:spacing w:val="16"/>
          <w:w w:val="77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1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91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,</w:t>
      </w:r>
      <w:r>
        <w:rPr>
          <w:rFonts w:ascii="Arial" w:hAnsi="Arial" w:cs="Arial" w:eastAsia="Arial"/>
          <w:sz w:val="24"/>
          <w:szCs w:val="24"/>
          <w:spacing w:val="22"/>
          <w:w w:val="91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824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p</w:t>
      </w:r>
      <w:r>
        <w:rPr>
          <w:rFonts w:ascii="Arial" w:hAnsi="Arial" w:cs="Arial" w:eastAsia="Arial"/>
          <w:sz w:val="24"/>
          <w:szCs w:val="2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440" w:right="5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20"/>
          <w:w w:val="106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und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(</w:t>
      </w:r>
      <w:r>
        <w:rPr>
          <w:rFonts w:ascii="Arial" w:hAnsi="Arial" w:cs="Arial" w:eastAsia="Arial"/>
          <w:sz w:val="24"/>
          <w:szCs w:val="24"/>
          <w:spacing w:val="-2"/>
          <w:w w:val="96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96"/>
        </w:rPr>
        <w:t>,</w:t>
      </w:r>
      <w:r>
        <w:rPr>
          <w:rFonts w:ascii="Arial" w:hAnsi="Arial" w:cs="Arial" w:eastAsia="Arial"/>
          <w:sz w:val="24"/>
          <w:szCs w:val="24"/>
          <w:spacing w:val="-21"/>
          <w:w w:val="96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,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,</w:t>
      </w:r>
      <w:r>
        <w:rPr>
          <w:rFonts w:ascii="Arial" w:hAnsi="Arial" w:cs="Arial" w:eastAsia="Arial"/>
          <w:sz w:val="24"/>
          <w:szCs w:val="24"/>
          <w:spacing w:val="-19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6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.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1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3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0"/>
        </w:rPr>
        <w:t>t</w:t>
      </w:r>
      <w:r>
        <w:rPr>
          <w:rFonts w:ascii="Arial" w:hAnsi="Arial" w:cs="Arial" w:eastAsia="Arial"/>
          <w:sz w:val="24"/>
          <w:szCs w:val="24"/>
          <w:spacing w:val="-9"/>
          <w:w w:val="13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m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u</w:t>
      </w:r>
      <w:r>
        <w:rPr>
          <w:rFonts w:ascii="Arial" w:hAnsi="Arial" w:cs="Arial" w:eastAsia="Arial"/>
          <w:sz w:val="24"/>
          <w:szCs w:val="24"/>
          <w:spacing w:val="-3"/>
          <w:w w:val="10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</w:t>
      </w:r>
      <w:r>
        <w:rPr>
          <w:rFonts w:ascii="Arial" w:hAnsi="Arial" w:cs="Arial" w:eastAsia="Arial"/>
          <w:sz w:val="24"/>
          <w:szCs w:val="24"/>
          <w:spacing w:val="-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2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92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</w:t>
      </w:r>
      <w:r>
        <w:rPr>
          <w:rFonts w:ascii="Arial" w:hAnsi="Arial" w:cs="Arial" w:eastAsia="Arial"/>
          <w:sz w:val="24"/>
          <w:szCs w:val="24"/>
          <w:spacing w:val="17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4"/>
        </w:rPr>
        <w:t>ff</w:t>
      </w:r>
      <w:r>
        <w:rPr>
          <w:rFonts w:ascii="Arial" w:hAnsi="Arial" w:cs="Arial" w:eastAsia="Arial"/>
          <w:sz w:val="24"/>
          <w:szCs w:val="24"/>
          <w:spacing w:val="2"/>
          <w:w w:val="104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-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1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100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du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1"/>
          <w:w w:val="99"/>
        </w:rPr>
        <w:t>R</w:t>
      </w:r>
      <w:r>
        <w:rPr>
          <w:rFonts w:ascii="Arial" w:hAnsi="Arial" w:cs="Arial" w:eastAsia="Arial"/>
          <w:sz w:val="24"/>
          <w:szCs w:val="24"/>
          <w:spacing w:val="-17"/>
          <w:w w:val="109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40" w:right="368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14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00"/>
          <w:w w:val="95"/>
        </w:rPr>
        <w:t>y</w:t>
      </w:r>
      <w:r>
        <w:rPr>
          <w:rFonts w:ascii="Arial" w:hAnsi="Arial" w:cs="Arial" w:eastAsia="Arial"/>
          <w:sz w:val="24"/>
          <w:szCs w:val="24"/>
          <w:spacing w:val="-16"/>
          <w:w w:val="14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=</w:t>
      </w:r>
      <w:r>
        <w:rPr>
          <w:rFonts w:ascii="Arial" w:hAnsi="Arial" w:cs="Arial" w:eastAsia="Arial"/>
          <w:sz w:val="24"/>
          <w:szCs w:val="24"/>
          <w:spacing w:val="-18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0</w:t>
      </w:r>
      <w:r>
        <w:rPr>
          <w:rFonts w:ascii="Arial" w:hAnsi="Arial" w:cs="Arial" w:eastAsia="Arial"/>
          <w:sz w:val="16"/>
          <w:szCs w:val="16"/>
          <w:spacing w:val="15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29"/>
          <w:position w:val="0"/>
        </w:rPr>
        <w:t>+</w:t>
      </w:r>
      <w:r>
        <w:rPr>
          <w:rFonts w:ascii="Arial" w:hAnsi="Arial" w:cs="Arial" w:eastAsia="Arial"/>
          <w:sz w:val="24"/>
          <w:szCs w:val="24"/>
          <w:spacing w:val="-32"/>
          <w:w w:val="129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98"/>
          <w:w w:val="95"/>
          <w:position w:val="0"/>
        </w:rPr>
        <w:t>β</w:t>
      </w:r>
      <w:r>
        <w:rPr>
          <w:rFonts w:ascii="Arial" w:hAnsi="Arial" w:cs="Arial" w:eastAsia="Arial"/>
          <w:sz w:val="24"/>
          <w:szCs w:val="24"/>
          <w:spacing w:val="-16"/>
          <w:w w:val="146"/>
          <w:position w:val="6"/>
        </w:rPr>
        <w:t>ˆ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3"/>
        </w:rPr>
        <w:t>1</w:t>
      </w:r>
      <w:r>
        <w:rPr>
          <w:rFonts w:ascii="Arial" w:hAnsi="Arial" w:cs="Arial" w:eastAsia="Arial"/>
          <w:sz w:val="16"/>
          <w:szCs w:val="16"/>
          <w:spacing w:val="-3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1"/>
          <w:w w:val="110"/>
          <w:position w:val="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62"/>
          <w:position w:val="-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-3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9"/>
          <w:position w:val="0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116"/>
          <w:position w:val="0"/>
        </w:rPr>
        <w:t>t</w:t>
      </w:r>
      <w:r>
        <w:rPr>
          <w:rFonts w:ascii="Arial" w:hAnsi="Arial" w:cs="Arial" w:eastAsia="Arial"/>
          <w:sz w:val="24"/>
          <w:szCs w:val="24"/>
          <w:spacing w:val="-12"/>
          <w:w w:val="8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24"/>
          <w:szCs w:val="24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9"/>
          <w:position w:val="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position w:val="0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112"/>
          <w:position w:val="0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4"/>
          <w:position w:val="0"/>
        </w:rPr>
        <w:t>u</w:t>
      </w:r>
      <w:r>
        <w:rPr>
          <w:rFonts w:ascii="Arial" w:hAnsi="Arial" w:cs="Arial" w:eastAsia="Arial"/>
          <w:sz w:val="24"/>
          <w:szCs w:val="24"/>
          <w:spacing w:val="-2"/>
          <w:w w:val="80"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9"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  <w:position w:val="0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0" w:right="5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01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-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6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440" w:right="707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351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p</w:t>
      </w:r>
      <w:r>
        <w:rPr>
          <w:rFonts w:ascii="Arial" w:hAnsi="Arial" w:cs="Arial" w:eastAsia="Arial"/>
          <w:sz w:val="24"/>
          <w:szCs w:val="24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40" w:right="333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nd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5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pgNumType w:start="10"/>
          <w:pgMar w:header="1846" w:footer="218373552" w:top="2040" w:bottom="280" w:left="1720" w:right="1320"/>
          <w:headerReference w:type="even" r:id="rId29"/>
          <w:headerReference w:type="odd" r:id="rId30"/>
          <w:pgSz w:w="12240" w:h="1584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R</w:t>
      </w:r>
      <w:r>
        <w:rPr>
          <w:rFonts w:ascii="Arial" w:hAnsi="Arial" w:cs="Arial" w:eastAsia="Arial"/>
          <w:sz w:val="24"/>
          <w:szCs w:val="24"/>
          <w:spacing w:val="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3"/>
          <w:w w:val="128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28"/>
        </w:rPr>
        <w:t>t</w:t>
      </w:r>
      <w:r>
        <w:rPr>
          <w:rFonts w:ascii="Arial" w:hAnsi="Arial" w:cs="Arial" w:eastAsia="Arial"/>
          <w:sz w:val="24"/>
          <w:szCs w:val="24"/>
          <w:spacing w:val="-8"/>
          <w:w w:val="128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8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8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n</w:t>
      </w:r>
      <w:r>
        <w:rPr>
          <w:rFonts w:ascii="Arial" w:hAnsi="Arial" w:cs="Arial" w:eastAsia="Arial"/>
          <w:sz w:val="24"/>
          <w:szCs w:val="24"/>
          <w:spacing w:val="26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8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e</w:t>
      </w:r>
      <w:r>
        <w:rPr>
          <w:rFonts w:ascii="Arial" w:hAnsi="Arial" w:cs="Arial" w:eastAsia="Arial"/>
          <w:sz w:val="24"/>
          <w:szCs w:val="24"/>
          <w:spacing w:val="22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7"/>
        </w:rPr>
        <w:t>f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5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2" w:lineRule="auto"/>
        <w:ind w:left="440" w:right="5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</w:r>
      <w:r>
        <w:rPr>
          <w:rFonts w:ascii="Arial" w:hAnsi="Arial" w:cs="Arial" w:eastAsia="Arial"/>
          <w:sz w:val="24"/>
          <w:szCs w:val="24"/>
          <w:spacing w:val="1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tt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3"/>
          <w:w w:val="102"/>
        </w:rPr>
        <w:t>v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-6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a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d</w:t>
      </w:r>
      <w:r>
        <w:rPr>
          <w:rFonts w:ascii="Arial" w:hAnsi="Arial" w:cs="Arial" w:eastAsia="Arial"/>
          <w:sz w:val="24"/>
          <w:szCs w:val="24"/>
          <w:spacing w:val="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up</w:t>
      </w:r>
      <w:r>
        <w:rPr>
          <w:rFonts w:ascii="Arial" w:hAnsi="Arial" w:cs="Arial" w:eastAsia="Arial"/>
          <w:sz w:val="24"/>
          <w:szCs w:val="24"/>
          <w:spacing w:val="5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3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15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“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1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l</w:t>
      </w:r>
      <w:r>
        <w:rPr>
          <w:rFonts w:ascii="Arial" w:hAnsi="Arial" w:cs="Arial" w:eastAsia="Arial"/>
          <w:sz w:val="24"/>
          <w:szCs w:val="24"/>
          <w:spacing w:val="36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h</w:t>
      </w:r>
      <w:r>
        <w:rPr>
          <w:rFonts w:ascii="Arial" w:hAnsi="Arial" w:cs="Arial" w:eastAsia="Arial"/>
          <w:sz w:val="24"/>
          <w:szCs w:val="24"/>
          <w:spacing w:val="-5"/>
          <w:w w:val="90"/>
        </w:rPr>
        <w:t>a</w:t>
      </w:r>
      <w:r>
        <w:rPr>
          <w:rFonts w:ascii="Arial" w:hAnsi="Arial" w:cs="Arial" w:eastAsia="Arial"/>
          <w:sz w:val="24"/>
          <w:szCs w:val="24"/>
          <w:spacing w:val="-3"/>
          <w:w w:val="90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15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1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85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85"/>
        </w:rPr>
        <w:t>a</w:t>
      </w:r>
      <w:r>
        <w:rPr>
          <w:rFonts w:ascii="Arial" w:hAnsi="Arial" w:cs="Arial" w:eastAsia="Arial"/>
          <w:sz w:val="24"/>
          <w:szCs w:val="24"/>
          <w:spacing w:val="2"/>
          <w:w w:val="85"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85"/>
        </w:rPr>
        <w:t>e</w:t>
      </w:r>
      <w:r>
        <w:rPr>
          <w:rFonts w:ascii="Arial" w:hAnsi="Arial" w:cs="Arial" w:eastAsia="Arial"/>
          <w:sz w:val="24"/>
          <w:szCs w:val="24"/>
          <w:spacing w:val="31"/>
          <w:w w:val="85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bu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h</w:t>
      </w:r>
      <w:r>
        <w:rPr>
          <w:rFonts w:ascii="Arial" w:hAnsi="Arial" w:cs="Arial" w:eastAsia="Arial"/>
          <w:sz w:val="24"/>
          <w:szCs w:val="24"/>
          <w:spacing w:val="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9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9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e</w:t>
      </w:r>
      <w:r>
        <w:rPr>
          <w:rFonts w:ascii="Arial" w:hAnsi="Arial" w:cs="Arial" w:eastAsia="Arial"/>
          <w:sz w:val="24"/>
          <w:szCs w:val="24"/>
          <w:spacing w:val="20"/>
          <w:w w:val="9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m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4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36"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7" w:after="0" w:line="242" w:lineRule="auto"/>
        <w:ind w:left="440" w:right="4983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[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1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]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b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u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[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]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[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]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g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[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]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-1"/>
          <w:w w:val="76"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(</w:t>
      </w:r>
      <w:r>
        <w:rPr>
          <w:rFonts w:ascii="Arial" w:hAnsi="Arial" w:cs="Arial" w:eastAsia="Arial"/>
          <w:sz w:val="24"/>
          <w:szCs w:val="24"/>
          <w:spacing w:val="1"/>
          <w:w w:val="102"/>
        </w:rPr>
        <w:t>x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8"/>
        </w:rPr>
        <w:t>fi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[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3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]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3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86"/>
        </w:rPr>
        <w:t>c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o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r</w:t>
      </w:r>
      <w:r>
        <w:rPr>
          <w:rFonts w:ascii="Arial" w:hAnsi="Arial" w:cs="Arial" w:eastAsia="Arial"/>
          <w:sz w:val="24"/>
          <w:szCs w:val="24"/>
          <w:spacing w:val="2"/>
          <w:w w:val="7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-2"/>
          <w:w w:val="146"/>
        </w:rPr>
        <w:t>”</w:t>
      </w:r>
      <w:r>
        <w:rPr>
          <w:rFonts w:ascii="Arial" w:hAnsi="Arial" w:cs="Arial" w:eastAsia="Arial"/>
          <w:sz w:val="24"/>
          <w:szCs w:val="24"/>
          <w:spacing w:val="2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2"/>
          <w:w w:val="121"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97"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d</w:t>
      </w:r>
      <w:r>
        <w:rPr>
          <w:rFonts w:ascii="Arial" w:hAnsi="Arial" w:cs="Arial" w:eastAsia="Arial"/>
          <w:sz w:val="24"/>
          <w:szCs w:val="24"/>
          <w:spacing w:val="1"/>
          <w:w w:val="129"/>
        </w:rPr>
        <w:t>=</w:t>
      </w:r>
      <w:r>
        <w:rPr>
          <w:rFonts w:ascii="Arial" w:hAnsi="Arial" w:cs="Arial" w:eastAsia="Arial"/>
          <w:sz w:val="24"/>
          <w:szCs w:val="24"/>
          <w:spacing w:val="-2"/>
          <w:w w:val="87"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13"/>
        </w:rPr>
        <w:t>)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8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5.183895pt;height:352.5375pt;mso-position-horizontal-relative:char;mso-position-vertical-relative:line" type="#_x0000_t75">
            <v:imagedata r:id="rId3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sectPr>
      <w:pgMar w:header="1846" w:footer="218373552" w:top="2040" w:bottom="280" w:left="1720" w:right="13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ulim">
    <w:altName w:val="Gulim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6.000084pt;margin-top:92.315262pt;width:8.608723pt;height:10.966387pt;mso-position-horizontal-relative:page;mso-position-vertical-relative:page;z-index:-696" type="#_x0000_t202" filled="f" stroked="f">
          <v:textbox inset="0,0,0,0">
            <w:txbxContent>
              <w:p>
                <w:pPr>
                  <w:spacing w:before="25" w:after="0" w:line="194" w:lineRule="exact"/>
                  <w:ind w:left="4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w w:val="91"/>
                    <w:position w:val="-1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4043pt;margin-top:92.315262pt;width:8.608723pt;height:10.966387pt;mso-position-horizontal-relative:page;mso-position-vertical-relative:page;z-index:-695" type="#_x0000_t202" filled="f" stroked="f">
          <v:textbox inset="0,0,0,0">
            <w:txbxContent>
              <w:p>
                <w:pPr>
                  <w:spacing w:before="25" w:after="0" w:line="194" w:lineRule="exact"/>
                  <w:ind w:left="4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w w:val="91"/>
                    <w:position w:val="-1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6.000084pt;margin-top:92.315262pt;width:13.169766pt;height:10.966387pt;mso-position-horizontal-relative:page;mso-position-vertical-relative:page;z-index:-694" type="#_x0000_t202" filled="f" stroked="f">
          <v:textbox inset="0,0,0,0">
            <w:txbxContent>
              <w:p>
                <w:pPr>
                  <w:spacing w:before="25" w:after="0" w:line="194" w:lineRule="exact"/>
                  <w:ind w:left="4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w w:val="91"/>
                    <w:position w:val="-1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8.880432pt;margin-top:92.315262pt;width:13.169751pt;height:10.966387pt;mso-position-horizontal-relative:page;mso-position-vertical-relative:page;z-index:-693" type="#_x0000_t202" filled="f" stroked="f">
          <v:textbox inset="0,0,0,0">
            <w:txbxContent>
              <w:p>
                <w:pPr>
                  <w:spacing w:before="25" w:after="0" w:line="194" w:lineRule="exact"/>
                  <w:ind w:left="40" w:right="-2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w w:val="91"/>
                    <w:position w:val="-1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-1"/>
                  </w:rPr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header" Target="header3.xml"/><Relationship Id="rId30" Type="http://schemas.openxmlformats.org/officeDocument/2006/relationships/header" Target="header4.xml"/><Relationship Id="rId31" Type="http://schemas.openxmlformats.org/officeDocument/2006/relationships/image" Target="media/image2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lecture_6.DVI</dc:title>
  <dcterms:created xsi:type="dcterms:W3CDTF">2017-08-23T11:33:05Z</dcterms:created>
  <dcterms:modified xsi:type="dcterms:W3CDTF">2017-08-23T11:33:05Z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LastSaved">
    <vt:filetime>2017-08-23T00:00:00Z</vt:filetime>
  </property>
</Properties>
</file>